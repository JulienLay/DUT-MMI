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B7B33" w14:textId="77777777" w:rsidR="00BA1C97" w:rsidRDefault="00767C93" w:rsidP="00EB3C60">
      <w:pPr>
        <w:pStyle w:val="Titre"/>
      </w:pPr>
      <w:r>
        <w:t>TP</w:t>
      </w:r>
    </w:p>
    <w:p w14:paraId="3BC1FBEA" w14:textId="77777777" w:rsidR="00B21BA6" w:rsidRDefault="004D4D05" w:rsidP="00EB3C60">
      <w:pPr>
        <w:pStyle w:val="Titre"/>
      </w:pPr>
      <w:r>
        <w:t>OBSERVER</w:t>
      </w:r>
      <w:r w:rsidR="00B21BA6">
        <w:t xml:space="preserve"> </w:t>
      </w:r>
      <w:r w:rsidR="0025377B">
        <w:t>NAT</w:t>
      </w:r>
    </w:p>
    <w:p w14:paraId="1BEA162E" w14:textId="77777777" w:rsidR="004D4D05" w:rsidRDefault="004D4D05" w:rsidP="004D4D05">
      <w:pPr>
        <w:pStyle w:val="Titre1"/>
        <w:numPr>
          <w:ilvl w:val="0"/>
          <w:numId w:val="0"/>
        </w:numPr>
        <w:spacing w:after="240"/>
      </w:pPr>
      <w:bookmarkStart w:id="0" w:name="OLE_LINK1"/>
      <w:r>
        <w:t>Contexte de ce TP</w:t>
      </w:r>
    </w:p>
    <w:p w14:paraId="7E6191D6" w14:textId="77777777" w:rsidR="004D4D05" w:rsidRDefault="004D4D05" w:rsidP="004D4D05">
      <w:pPr>
        <w:pStyle w:val="Paragraphedeliste"/>
        <w:numPr>
          <w:ilvl w:val="0"/>
          <w:numId w:val="4"/>
        </w:numPr>
      </w:pPr>
      <w:r>
        <w:t>Lancer 1 machine : soit un poste IUT, soit une machine virtuelle, soit votre machine personnelle.</w:t>
      </w:r>
    </w:p>
    <w:p w14:paraId="0024C89D" w14:textId="77777777" w:rsidR="004D4D05" w:rsidRDefault="004D4D05" w:rsidP="004D4D05">
      <w:pPr>
        <w:pStyle w:val="Paragraphedeliste"/>
        <w:numPr>
          <w:ilvl w:val="0"/>
          <w:numId w:val="4"/>
        </w:numPr>
      </w:pPr>
      <w:r>
        <w:t>La connecter à un réseau</w:t>
      </w:r>
      <w:r w:rsidR="00B3587C">
        <w:t xml:space="preserve"> local connecté à Internet (</w:t>
      </w:r>
      <w:r>
        <w:t>IUT</w:t>
      </w:r>
      <w:r w:rsidR="00B3587C">
        <w:t xml:space="preserve"> câblé, Wifi IUT, box…)</w:t>
      </w:r>
      <w:r>
        <w:t>.</w:t>
      </w:r>
    </w:p>
    <w:p w14:paraId="1E30EAE8" w14:textId="77777777" w:rsidR="00D15C94" w:rsidRPr="00D15C94" w:rsidRDefault="00EB3C60" w:rsidP="002A14A9">
      <w:pPr>
        <w:pStyle w:val="Titre1"/>
        <w:numPr>
          <w:ilvl w:val="0"/>
          <w:numId w:val="0"/>
        </w:numPr>
        <w:spacing w:after="240"/>
      </w:pPr>
      <w:r>
        <w:t>Configuration IP</w:t>
      </w:r>
    </w:p>
    <w:bookmarkEnd w:id="0"/>
    <w:p w14:paraId="55B07EC7" w14:textId="77777777" w:rsidR="00E739A4" w:rsidRDefault="00E739A4" w:rsidP="0025377B">
      <w:pPr>
        <w:pStyle w:val="Paragraphedeliste"/>
        <w:numPr>
          <w:ilvl w:val="0"/>
          <w:numId w:val="4"/>
        </w:numPr>
      </w:pPr>
      <w:r w:rsidRPr="00F971F0">
        <w:t xml:space="preserve">Regarder </w:t>
      </w:r>
      <w:r w:rsidR="0025377B">
        <w:t>son adresse IP. Est-elle privée, publique ?</w:t>
      </w:r>
    </w:p>
    <w:p w14:paraId="6EFC7EDE" w14:textId="37BBCB6C" w:rsidR="0025377B" w:rsidRPr="0025377B" w:rsidRDefault="00F35A45" w:rsidP="00253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</w:rPr>
      </w:pPr>
      <w:r>
        <w:rPr>
          <w:color w:val="FF0000"/>
          <w:sz w:val="24"/>
        </w:rPr>
        <w:t>Privée.</w:t>
      </w:r>
    </w:p>
    <w:p w14:paraId="679BFE09" w14:textId="77777777" w:rsidR="0068483F" w:rsidRDefault="00E90327" w:rsidP="0068483F">
      <w:pPr>
        <w:pStyle w:val="Titre1"/>
        <w:numPr>
          <w:ilvl w:val="0"/>
          <w:numId w:val="0"/>
        </w:numPr>
        <w:spacing w:after="240"/>
      </w:pPr>
      <w:r>
        <w:t>NAT</w:t>
      </w:r>
    </w:p>
    <w:p w14:paraId="666D94FB" w14:textId="77777777" w:rsidR="0068483F" w:rsidRDefault="0068483F" w:rsidP="0058625B">
      <w:pPr>
        <w:pStyle w:val="Paragraphedeliste"/>
        <w:numPr>
          <w:ilvl w:val="0"/>
          <w:numId w:val="4"/>
        </w:numPr>
      </w:pPr>
      <w:r>
        <w:t>Ouvrir un navigateur.</w:t>
      </w:r>
    </w:p>
    <w:p w14:paraId="14F948BD" w14:textId="6FE62701" w:rsidR="0068483F" w:rsidRPr="00E90327" w:rsidRDefault="0068483F" w:rsidP="00E90327">
      <w:pPr>
        <w:pStyle w:val="Paragraphedeliste"/>
        <w:numPr>
          <w:ilvl w:val="0"/>
          <w:numId w:val="4"/>
        </w:numPr>
      </w:pPr>
      <w:r>
        <w:t>Aller sur un site web qui vous annonce votre adresse IP</w:t>
      </w:r>
      <w:r w:rsidR="00E90327">
        <w:t xml:space="preserve"> et le p</w:t>
      </w:r>
      <w:r w:rsidR="00E90327" w:rsidRPr="00E90327">
        <w:t xml:space="preserve">ort </w:t>
      </w:r>
      <w:r w:rsidR="00E90327">
        <w:t>source utilisé.</w:t>
      </w:r>
      <w:r w:rsidR="00F35A45">
        <w:t xml:space="preserve"> </w:t>
      </w:r>
      <w:r w:rsidR="00F35A45" w:rsidRPr="00F35A45">
        <w:rPr>
          <w:color w:val="FF0000"/>
        </w:rPr>
        <w:t xml:space="preserve">PORT 33558 </w:t>
      </w:r>
      <w:r w:rsidR="00F35A45">
        <w:rPr>
          <w:color w:val="FF0000"/>
        </w:rPr>
        <w:t xml:space="preserve"> et j</w:t>
      </w:r>
      <w:r w:rsidR="00F35A45" w:rsidRPr="00F35A45">
        <w:rPr>
          <w:color w:val="FF0000"/>
        </w:rPr>
        <w:t>’ai une adresse ipv6</w:t>
      </w:r>
      <w:r w:rsidR="00F35A45">
        <w:rPr>
          <w:color w:val="FF0000"/>
        </w:rPr>
        <w:t>.</w:t>
      </w:r>
    </w:p>
    <w:p w14:paraId="3A682F30" w14:textId="04F8B869" w:rsidR="0068483F" w:rsidRDefault="00E90327" w:rsidP="0058625B">
      <w:pPr>
        <w:pStyle w:val="Paragraphedeliste"/>
        <w:numPr>
          <w:ilvl w:val="0"/>
          <w:numId w:val="4"/>
        </w:numPr>
      </w:pPr>
      <w:r>
        <w:t>L’adresse annoncée est-elle u</w:t>
      </w:r>
      <w:r w:rsidR="0058625B">
        <w:t>ne adresse privée ou publique ?</w:t>
      </w:r>
      <w:r w:rsidR="00F35A45">
        <w:t xml:space="preserve"> </w:t>
      </w:r>
      <w:r w:rsidR="00292B43" w:rsidRPr="00292B43">
        <w:rPr>
          <w:color w:val="FF0000"/>
        </w:rPr>
        <w:t>je ne sais pas</w:t>
      </w:r>
      <w:r w:rsidR="00292B43">
        <w:rPr>
          <w:color w:val="FF0000"/>
        </w:rPr>
        <w:t xml:space="preserve"> </w:t>
      </w:r>
      <w:r w:rsidR="00F52972">
        <w:rPr>
          <w:color w:val="FF0000"/>
        </w:rPr>
        <w:t xml:space="preserve">mais je dirais publique </w:t>
      </w:r>
      <w:r w:rsidR="00292B43">
        <w:rPr>
          <w:color w:val="FF0000"/>
        </w:rPr>
        <w:t>(ipv6)</w:t>
      </w:r>
    </w:p>
    <w:p w14:paraId="49E70493" w14:textId="77777777" w:rsidR="006963EC" w:rsidRPr="006963EC" w:rsidRDefault="006963EC" w:rsidP="006963EC">
      <w:pPr>
        <w:rPr>
          <w:color w:val="FF0000"/>
        </w:rPr>
      </w:pPr>
    </w:p>
    <w:p w14:paraId="3EA767D3" w14:textId="26E51E32" w:rsidR="0068483F" w:rsidRDefault="00E90327" w:rsidP="005F2BDB">
      <w:pPr>
        <w:pStyle w:val="Paragraphedeliste"/>
        <w:numPr>
          <w:ilvl w:val="0"/>
          <w:numId w:val="4"/>
        </w:numPr>
      </w:pPr>
      <w:r w:rsidRPr="005F2BDB">
        <w:t xml:space="preserve">Pourquoi est-elle </w:t>
      </w:r>
      <w:r w:rsidRPr="007219EA">
        <w:rPr>
          <w:b/>
        </w:rPr>
        <w:t xml:space="preserve">différente </w:t>
      </w:r>
      <w:r w:rsidR="005F2BDB" w:rsidRPr="007219EA">
        <w:rPr>
          <w:b/>
        </w:rPr>
        <w:t>de l’adresse</w:t>
      </w:r>
      <w:r w:rsidR="005F2BDB" w:rsidRPr="005F2BDB">
        <w:t xml:space="preserve"> observée dans le paragraphe </w:t>
      </w:r>
      <w:r w:rsidR="005F2BDB" w:rsidRPr="005F2BDB">
        <w:fldChar w:fldCharType="begin"/>
      </w:r>
      <w:r w:rsidR="005F2BDB" w:rsidRPr="005F2BDB">
        <w:instrText xml:space="preserve"> LINK Word.Document.12 "\\\\iut.iut-tlse3.fr\\castres\\commun\\c-mmi\\sylvain.barreau\\sauvegarde\\docs\\Département\\DUT\\modules Réseaux\\S2\\observation TP - dhcp arp nat routage.docx" "OLE_LINK1" \a \t </w:instrText>
      </w:r>
      <w:r w:rsidR="005F2BDB">
        <w:instrText xml:space="preserve"> \* MERGEFORMAT </w:instrText>
      </w:r>
      <w:r w:rsidR="005F2BDB" w:rsidRPr="005F2BDB">
        <w:fldChar w:fldCharType="separate"/>
      </w:r>
      <w:r w:rsidR="005F2BDB">
        <w:t>Configuration IP</w:t>
      </w:r>
      <w:r w:rsidR="005F2BDB" w:rsidRPr="005F2BDB">
        <w:fldChar w:fldCharType="end"/>
      </w:r>
      <w:r w:rsidR="005F2BDB" w:rsidRPr="005F2BDB">
        <w:t xml:space="preserve"> ci-dessus ?</w:t>
      </w:r>
    </w:p>
    <w:p w14:paraId="05BFE9C0" w14:textId="17DA7548" w:rsidR="00F52972" w:rsidRPr="00A50653" w:rsidRDefault="00A50653" w:rsidP="00F52972">
      <w:pPr>
        <w:pStyle w:val="Paragraphedeliste"/>
        <w:rPr>
          <w:color w:val="FF0000"/>
        </w:rPr>
      </w:pPr>
      <w:r w:rsidRPr="00A50653">
        <w:rPr>
          <w:color w:val="FF0000"/>
        </w:rPr>
        <w:t>C’est le NAT</w:t>
      </w:r>
      <w:r>
        <w:rPr>
          <w:color w:val="FF0000"/>
        </w:rPr>
        <w:t xml:space="preserve"> qui fait que l’adresse privée devient publique (pour aller sur internet).</w:t>
      </w:r>
    </w:p>
    <w:p w14:paraId="3EC424AD" w14:textId="2C1C9790" w:rsidR="00F52972" w:rsidRPr="00F52972" w:rsidRDefault="00F52972" w:rsidP="00F52972">
      <w:pPr>
        <w:pStyle w:val="Paragraphedeliste"/>
        <w:rPr>
          <w:color w:val="FF0000"/>
        </w:rPr>
      </w:pPr>
    </w:p>
    <w:p w14:paraId="3746DD20" w14:textId="77777777" w:rsidR="006963EC" w:rsidRDefault="006963EC" w:rsidP="006963EC">
      <w:pPr>
        <w:rPr>
          <w:color w:val="FF0000"/>
        </w:rPr>
      </w:pPr>
    </w:p>
    <w:p w14:paraId="349DD570" w14:textId="77777777" w:rsidR="00493319" w:rsidRDefault="00493319">
      <w:pPr>
        <w:widowControl/>
        <w:autoSpaceDE/>
        <w:autoSpaceDN/>
        <w:adjustRightInd/>
        <w:jc w:val="left"/>
      </w:pPr>
      <w:r>
        <w:br w:type="page"/>
      </w:r>
    </w:p>
    <w:p w14:paraId="26120819" w14:textId="77777777" w:rsidR="0025377B" w:rsidRDefault="0025377B" w:rsidP="0025377B">
      <w:pPr>
        <w:pStyle w:val="Paragraphedeliste"/>
        <w:numPr>
          <w:ilvl w:val="0"/>
          <w:numId w:val="4"/>
        </w:numPr>
      </w:pPr>
      <w:r>
        <w:lastRenderedPageBreak/>
        <w:t xml:space="preserve">Renseigner la table NAT-PAT correspondante, au moment où la requête </w:t>
      </w:r>
      <w:r w:rsidR="00C43543">
        <w:t>(</w:t>
      </w:r>
      <w:r>
        <w:t>dont les détails sont affichés sur le site</w:t>
      </w:r>
      <w:r w:rsidR="00C43543">
        <w:t>)</w:t>
      </w:r>
      <w:r>
        <w:t xml:space="preserve"> est passée par le routeur NAT-PAT entre le réseau local et Internet :</w:t>
      </w:r>
    </w:p>
    <w:p w14:paraId="1CCD7BD4" w14:textId="77777777" w:rsidR="0025377B" w:rsidRDefault="0025377B" w:rsidP="0025377B">
      <w:pPr>
        <w:pStyle w:val="Paragraphedeliste"/>
      </w:pPr>
    </w:p>
    <w:p w14:paraId="12143834" w14:textId="77777777" w:rsidR="0025377B" w:rsidRDefault="0025377B" w:rsidP="0025377B">
      <w:pPr>
        <w:ind w:left="720"/>
      </w:pPr>
      <w:r>
        <w:t>(Il est conseillé de faire également un schéma réseau.)</w:t>
      </w:r>
    </w:p>
    <w:tbl>
      <w:tblPr>
        <w:tblW w:w="129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87"/>
        <w:gridCol w:w="2687"/>
        <w:gridCol w:w="4799"/>
        <w:gridCol w:w="2687"/>
      </w:tblGrid>
      <w:tr w:rsidR="00493319" w:rsidRPr="00493319" w14:paraId="4DBD54CA" w14:textId="77777777" w:rsidTr="00116B12">
        <w:trPr>
          <w:trHeight w:val="1300"/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BCE19B" w14:textId="77777777" w:rsidR="00493319" w:rsidRPr="00493319" w:rsidRDefault="00493319" w:rsidP="00493319">
            <w:pPr>
              <w:widowControl/>
              <w:autoSpaceDE/>
              <w:autoSpaceDN/>
              <w:adjustRightInd/>
              <w:jc w:val="center"/>
              <w:rPr>
                <w:color w:val="auto"/>
                <w:sz w:val="36"/>
                <w:szCs w:val="36"/>
              </w:rPr>
            </w:pPr>
            <w:r w:rsidRPr="00493319">
              <w:rPr>
                <w:b/>
                <w:bCs/>
                <w:color w:val="FFFFFF"/>
                <w:kern w:val="24"/>
                <w:sz w:val="26"/>
                <w:szCs w:val="26"/>
              </w:rPr>
              <w:t>Adresse IP source privée</w:t>
            </w:r>
          </w:p>
        </w:tc>
        <w:tc>
          <w:tcPr>
            <w:tcW w:w="26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7D26B" w14:textId="77777777" w:rsidR="00493319" w:rsidRPr="00493319" w:rsidRDefault="00493319" w:rsidP="00493319">
            <w:pPr>
              <w:widowControl/>
              <w:autoSpaceDE/>
              <w:autoSpaceDN/>
              <w:adjustRightInd/>
              <w:jc w:val="center"/>
              <w:rPr>
                <w:color w:val="auto"/>
                <w:sz w:val="36"/>
                <w:szCs w:val="36"/>
              </w:rPr>
            </w:pPr>
            <w:r w:rsidRPr="00493319">
              <w:rPr>
                <w:b/>
                <w:bCs/>
                <w:color w:val="FFFFFF"/>
                <w:kern w:val="24"/>
                <w:sz w:val="28"/>
                <w:szCs w:val="28"/>
              </w:rPr>
              <w:t>Port source privé</w:t>
            </w:r>
          </w:p>
        </w:tc>
        <w:tc>
          <w:tcPr>
            <w:tcW w:w="47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C04E47" w14:textId="77777777" w:rsidR="00493319" w:rsidRPr="00493319" w:rsidRDefault="00493319" w:rsidP="00493319">
            <w:pPr>
              <w:widowControl/>
              <w:autoSpaceDE/>
              <w:autoSpaceDN/>
              <w:adjustRightInd/>
              <w:jc w:val="center"/>
              <w:rPr>
                <w:color w:val="auto"/>
                <w:sz w:val="36"/>
                <w:szCs w:val="36"/>
              </w:rPr>
            </w:pPr>
            <w:r w:rsidRPr="00493319">
              <w:rPr>
                <w:b/>
                <w:bCs/>
                <w:color w:val="FFFFFF"/>
                <w:kern w:val="24"/>
                <w:sz w:val="26"/>
                <w:szCs w:val="26"/>
              </w:rPr>
              <w:t>Adresse IP source publique</w:t>
            </w:r>
          </w:p>
        </w:tc>
        <w:tc>
          <w:tcPr>
            <w:tcW w:w="26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7D9DA" w14:textId="77777777" w:rsidR="00493319" w:rsidRPr="00493319" w:rsidRDefault="00493319" w:rsidP="00493319">
            <w:pPr>
              <w:widowControl/>
              <w:autoSpaceDE/>
              <w:autoSpaceDN/>
              <w:adjustRightInd/>
              <w:jc w:val="center"/>
              <w:rPr>
                <w:color w:val="auto"/>
                <w:sz w:val="36"/>
                <w:szCs w:val="36"/>
              </w:rPr>
            </w:pPr>
            <w:r w:rsidRPr="00493319">
              <w:rPr>
                <w:b/>
                <w:bCs/>
                <w:color w:val="FFFFFF"/>
                <w:kern w:val="24"/>
                <w:sz w:val="28"/>
                <w:szCs w:val="28"/>
              </w:rPr>
              <w:t>Port source public</w:t>
            </w:r>
          </w:p>
        </w:tc>
      </w:tr>
      <w:tr w:rsidR="00493319" w:rsidRPr="00493319" w14:paraId="013509C8" w14:textId="77777777" w:rsidTr="00116B12">
        <w:trPr>
          <w:trHeight w:val="1221"/>
        </w:trPr>
        <w:tc>
          <w:tcPr>
            <w:tcW w:w="27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AA5FE" w14:textId="33602CC0" w:rsidR="00493319" w:rsidRPr="00962766" w:rsidRDefault="00962766" w:rsidP="00493319">
            <w:pPr>
              <w:widowControl/>
              <w:autoSpaceDE/>
              <w:autoSpaceDN/>
              <w:adjustRightInd/>
              <w:jc w:val="left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</w:rPr>
              <w:t>192.168.1.12</w:t>
            </w:r>
          </w:p>
        </w:tc>
        <w:tc>
          <w:tcPr>
            <w:tcW w:w="26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EEE98" w14:textId="5E5A0437" w:rsidR="00493319" w:rsidRPr="00493319" w:rsidRDefault="00820877" w:rsidP="00493319">
            <w:pPr>
              <w:widowControl/>
              <w:autoSpaceDE/>
              <w:autoSpaceDN/>
              <w:adjustRightInd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color w:val="FF0000"/>
              </w:rPr>
              <w:t>TCP 33558</w:t>
            </w:r>
          </w:p>
        </w:tc>
        <w:tc>
          <w:tcPr>
            <w:tcW w:w="47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C417A9" w14:textId="5C208CB7" w:rsidR="00493319" w:rsidRPr="00116B12" w:rsidRDefault="00962766" w:rsidP="00493319">
            <w:pPr>
              <w:widowControl/>
              <w:autoSpaceDE/>
              <w:autoSpaceDN/>
              <w:adjustRightInd/>
              <w:jc w:val="left"/>
              <w:rPr>
                <w:color w:val="auto"/>
                <w:sz w:val="20"/>
                <w:szCs w:val="20"/>
              </w:rPr>
            </w:pPr>
            <w:r w:rsidRPr="00116B12">
              <w:rPr>
                <w:color w:val="CC0000"/>
                <w:shd w:val="clear" w:color="auto" w:fill="FFFBFB"/>
              </w:rPr>
              <w:t>2a01:cb19:8a87:400:d0b2:bd87:16:1fa6</w:t>
            </w:r>
          </w:p>
        </w:tc>
        <w:tc>
          <w:tcPr>
            <w:tcW w:w="26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C6B17" w14:textId="67F202C3" w:rsidR="00493319" w:rsidRPr="00493319" w:rsidRDefault="00820877" w:rsidP="00493319">
            <w:pPr>
              <w:widowControl/>
              <w:autoSpaceDE/>
              <w:autoSpaceDN/>
              <w:adjustRightInd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color w:val="FF0000"/>
              </w:rPr>
              <w:t xml:space="preserve">TCP </w:t>
            </w:r>
            <w:r w:rsidR="00962766">
              <w:rPr>
                <w:color w:val="FF0000"/>
              </w:rPr>
              <w:t>33558</w:t>
            </w:r>
          </w:p>
        </w:tc>
      </w:tr>
      <w:tr w:rsidR="00116B12" w:rsidRPr="00493319" w14:paraId="37C33713" w14:textId="77777777" w:rsidTr="00116B12">
        <w:trPr>
          <w:trHeight w:val="1221"/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4E883" w14:textId="35CE6C50" w:rsidR="00116B12" w:rsidRPr="00493319" w:rsidRDefault="00116B12" w:rsidP="00116B12">
            <w:pPr>
              <w:widowControl/>
              <w:autoSpaceDE/>
              <w:autoSpaceDN/>
              <w:adjustRightInd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color w:val="FF0000"/>
              </w:rPr>
              <w:t>192.168.1.12</w:t>
            </w:r>
          </w:p>
        </w:tc>
        <w:tc>
          <w:tcPr>
            <w:tcW w:w="2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8E5E6" w14:textId="4B1DF754" w:rsidR="00116B12" w:rsidRPr="00493319" w:rsidRDefault="00116B12" w:rsidP="00116B12">
            <w:pPr>
              <w:widowControl/>
              <w:autoSpaceDE/>
              <w:autoSpaceDN/>
              <w:adjustRightInd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color w:val="FF0000"/>
              </w:rPr>
              <w:t>TCP 33558</w:t>
            </w:r>
          </w:p>
        </w:tc>
        <w:tc>
          <w:tcPr>
            <w:tcW w:w="4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874C2" w14:textId="57A6292E" w:rsidR="00116B12" w:rsidRPr="00116B12" w:rsidRDefault="00116B12" w:rsidP="00116B12">
            <w:pPr>
              <w:widowControl/>
              <w:autoSpaceDE/>
              <w:autoSpaceDN/>
              <w:adjustRightInd/>
              <w:jc w:val="left"/>
              <w:rPr>
                <w:color w:val="auto"/>
                <w:sz w:val="20"/>
                <w:szCs w:val="20"/>
              </w:rPr>
            </w:pPr>
            <w:r w:rsidRPr="00116B12">
              <w:rPr>
                <w:color w:val="CC0000"/>
                <w:shd w:val="clear" w:color="auto" w:fill="FFFBFB"/>
              </w:rPr>
              <w:t>2a01:cb19:8a87:400:d0b2:bd87:16:1fa6</w:t>
            </w:r>
          </w:p>
        </w:tc>
        <w:tc>
          <w:tcPr>
            <w:tcW w:w="2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405E7" w14:textId="1C86B77C" w:rsidR="00116B12" w:rsidRPr="00493319" w:rsidRDefault="00116B12" w:rsidP="00116B12">
            <w:pPr>
              <w:widowControl/>
              <w:autoSpaceDE/>
              <w:autoSpaceDN/>
              <w:adjustRightInd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color w:val="FF0000"/>
              </w:rPr>
              <w:t>TCP 33558</w:t>
            </w:r>
          </w:p>
        </w:tc>
      </w:tr>
    </w:tbl>
    <w:p w14:paraId="5724AAAB" w14:textId="77777777" w:rsidR="002065D4" w:rsidRPr="00EB3C60" w:rsidRDefault="002065D4" w:rsidP="002065D4">
      <w:pPr>
        <w:pStyle w:val="Titre1"/>
        <w:numPr>
          <w:ilvl w:val="0"/>
          <w:numId w:val="0"/>
        </w:numPr>
        <w:spacing w:after="240"/>
      </w:pPr>
      <w:r w:rsidRPr="00EB3C60">
        <w:t>Synthèse</w:t>
      </w:r>
    </w:p>
    <w:p w14:paraId="34B44900" w14:textId="257F4D01" w:rsidR="00C50DAE" w:rsidRDefault="00D71991" w:rsidP="0058625B">
      <w:pPr>
        <w:spacing w:before="240"/>
      </w:pPr>
      <w:r>
        <w:t xml:space="preserve">Le routeur d’interconnexion à Internet a une </w:t>
      </w:r>
      <w:r w:rsidRPr="00EE4B2D">
        <w:t>adresse</w:t>
      </w:r>
      <w:r w:rsidR="00A91F8A">
        <w:t xml:space="preserve"> </w:t>
      </w:r>
      <w:r w:rsidR="00F4543A">
        <w:rPr>
          <w:color w:val="FF0000"/>
          <w:u w:val="wavyHeavy" w:color="808080" w:themeColor="background1" w:themeShade="80"/>
        </w:rPr>
        <w:t>p</w:t>
      </w:r>
      <w:r w:rsidR="00204A21">
        <w:rPr>
          <w:color w:val="FF0000"/>
          <w:u w:val="wavyHeavy" w:color="808080" w:themeColor="background1" w:themeShade="80"/>
        </w:rPr>
        <w:t>ublique</w:t>
      </w:r>
      <w:r w:rsidR="00A91F8A">
        <w:rPr>
          <w:color w:val="FF0000"/>
          <w:u w:val="wavyHeavy" w:color="808080" w:themeColor="background1" w:themeShade="80"/>
        </w:rPr>
        <w:t>.</w:t>
      </w:r>
      <w:r>
        <w:t xml:space="preserve"> C’est </w:t>
      </w:r>
      <w:r w:rsidR="00EE4B2D">
        <w:t xml:space="preserve">dans </w:t>
      </w:r>
      <w:r>
        <w:t xml:space="preserve">cette adresse </w:t>
      </w:r>
      <w:r w:rsidR="00EE4B2D">
        <w:t>que sont traduites les adresses privées</w:t>
      </w:r>
      <w:r>
        <w:t xml:space="preserve"> quand des </w:t>
      </w:r>
      <w:r w:rsidR="00EE4B2D">
        <w:t>paquets</w:t>
      </w:r>
      <w:r>
        <w:t xml:space="preserve"> sortent vers Internet.</w:t>
      </w:r>
    </w:p>
    <w:p w14:paraId="0361478A" w14:textId="77777777" w:rsidR="00C43543" w:rsidRPr="0046284B" w:rsidRDefault="00C43543" w:rsidP="0058625B">
      <w:pPr>
        <w:spacing w:before="240"/>
        <w:rPr>
          <w:color w:val="auto"/>
        </w:rPr>
      </w:pPr>
    </w:p>
    <w:sectPr w:rsidR="00C43543" w:rsidRPr="0046284B" w:rsidSect="00493319">
      <w:headerReference w:type="default" r:id="rId8"/>
      <w:footerReference w:type="default" r:id="rId9"/>
      <w:type w:val="continuous"/>
      <w:pgSz w:w="16840" w:h="11907" w:orient="landscape" w:code="9"/>
      <w:pgMar w:top="1134" w:right="1134" w:bottom="1134" w:left="567" w:header="567" w:footer="17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A909F" w14:textId="77777777" w:rsidR="000B5BC5" w:rsidRDefault="000B5BC5" w:rsidP="00960224">
      <w:r>
        <w:separator/>
      </w:r>
    </w:p>
  </w:endnote>
  <w:endnote w:type="continuationSeparator" w:id="0">
    <w:p w14:paraId="40D34192" w14:textId="77777777" w:rsidR="000B5BC5" w:rsidRDefault="000B5BC5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2C6A9" w14:textId="77777777" w:rsidR="00A003AE" w:rsidRPr="00461F94" w:rsidRDefault="00A003AE" w:rsidP="00B23965">
    <w:pPr>
      <w:pStyle w:val="PieddepageIUT"/>
    </w:pPr>
    <w:r>
      <w:t>S. Barreau</w:t>
    </w:r>
    <w:r>
      <w:tab/>
    </w:r>
    <w:r w:rsidR="003442E7">
      <w:t xml:space="preserve">DUT </w:t>
    </w:r>
    <w:r w:rsidR="007C6F49">
      <w:t>MMI</w:t>
    </w:r>
    <w:r w:rsidR="007C6F49">
      <w:tab/>
    </w:r>
    <w:r w:rsidR="00EB0487">
      <w:t>S1</w:t>
    </w:r>
    <w:r w:rsidR="007C6F49">
      <w:t xml:space="preserve"> Réseau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86F87" w14:textId="77777777" w:rsidR="000B5BC5" w:rsidRDefault="000B5BC5" w:rsidP="00960224">
      <w:r>
        <w:separator/>
      </w:r>
    </w:p>
  </w:footnote>
  <w:footnote w:type="continuationSeparator" w:id="0">
    <w:p w14:paraId="53F0C7E4" w14:textId="77777777" w:rsidR="000B5BC5" w:rsidRDefault="000B5BC5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D3402" w14:textId="77777777" w:rsidR="00A003AE" w:rsidRDefault="00A003AE" w:rsidP="00960224">
    <w:pPr>
      <w:pStyle w:val="En-tte"/>
    </w:pPr>
    <w:r>
      <w:rPr>
        <w:noProof/>
      </w:rPr>
      <w:drawing>
        <wp:anchor distT="0" distB="0" distL="114300" distR="114300" simplePos="0" relativeHeight="251681792" behindDoc="1" locked="0" layoutInCell="1" allowOverlap="1" wp14:anchorId="1D701CB5" wp14:editId="710A16D4">
          <wp:simplePos x="0" y="0"/>
          <wp:positionH relativeFrom="margin">
            <wp:align>left</wp:align>
          </wp:positionH>
          <wp:positionV relativeFrom="page">
            <wp:posOffset>71755</wp:posOffset>
          </wp:positionV>
          <wp:extent cx="1032510" cy="642521"/>
          <wp:effectExtent l="0" t="0" r="0" b="0"/>
          <wp:wrapNone/>
          <wp:docPr id="18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go_SRC_26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2510" cy="6425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0768" behindDoc="1" locked="0" layoutInCell="1" allowOverlap="1" wp14:anchorId="2B1AC35F" wp14:editId="3CC5CCD5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19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74B1"/>
    <w:multiLevelType w:val="multilevel"/>
    <w:tmpl w:val="E2987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5F46FF1"/>
    <w:multiLevelType w:val="hybridMultilevel"/>
    <w:tmpl w:val="FF68E7D0"/>
    <w:lvl w:ilvl="0" w:tplc="2E48E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55D7"/>
    <w:multiLevelType w:val="hybridMultilevel"/>
    <w:tmpl w:val="E5AED47E"/>
    <w:lvl w:ilvl="0" w:tplc="2E48E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DE297D"/>
    <w:multiLevelType w:val="hybridMultilevel"/>
    <w:tmpl w:val="CFB28D48"/>
    <w:lvl w:ilvl="0" w:tplc="9F482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9724E"/>
    <w:multiLevelType w:val="multilevel"/>
    <w:tmpl w:val="08725ABA"/>
    <w:lvl w:ilvl="0">
      <w:start w:val="1"/>
      <w:numFmt w:val="decimal"/>
      <w:pStyle w:val="Listenumros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04B92"/>
    <w:multiLevelType w:val="hybridMultilevel"/>
    <w:tmpl w:val="E6B0697E"/>
    <w:lvl w:ilvl="0" w:tplc="9AC61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85302"/>
    <w:multiLevelType w:val="hybridMultilevel"/>
    <w:tmpl w:val="125CBA98"/>
    <w:lvl w:ilvl="0" w:tplc="2E48E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076BB"/>
    <w:multiLevelType w:val="hybridMultilevel"/>
    <w:tmpl w:val="08EED34C"/>
    <w:lvl w:ilvl="0" w:tplc="2E48E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71335"/>
    <w:multiLevelType w:val="hybridMultilevel"/>
    <w:tmpl w:val="0972C816"/>
    <w:lvl w:ilvl="0" w:tplc="2E48E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05ABC"/>
    <w:rsid w:val="000258C5"/>
    <w:rsid w:val="00026669"/>
    <w:rsid w:val="00032B20"/>
    <w:rsid w:val="00061ABF"/>
    <w:rsid w:val="000631C9"/>
    <w:rsid w:val="0007112D"/>
    <w:rsid w:val="0008238E"/>
    <w:rsid w:val="00082E84"/>
    <w:rsid w:val="000B0AC0"/>
    <w:rsid w:val="000B5BC5"/>
    <w:rsid w:val="000C4803"/>
    <w:rsid w:val="000C60FE"/>
    <w:rsid w:val="000D2900"/>
    <w:rsid w:val="000D2DCC"/>
    <w:rsid w:val="000D2F00"/>
    <w:rsid w:val="000E5B83"/>
    <w:rsid w:val="000F008E"/>
    <w:rsid w:val="000F58BF"/>
    <w:rsid w:val="00104FB7"/>
    <w:rsid w:val="00116B12"/>
    <w:rsid w:val="00120191"/>
    <w:rsid w:val="001352EE"/>
    <w:rsid w:val="00137B21"/>
    <w:rsid w:val="001515D2"/>
    <w:rsid w:val="0015203C"/>
    <w:rsid w:val="00190E9D"/>
    <w:rsid w:val="00196717"/>
    <w:rsid w:val="001B5448"/>
    <w:rsid w:val="001C27BC"/>
    <w:rsid w:val="001D6A06"/>
    <w:rsid w:val="001F06F2"/>
    <w:rsid w:val="001F15E4"/>
    <w:rsid w:val="001F5E8E"/>
    <w:rsid w:val="00204A21"/>
    <w:rsid w:val="002065D4"/>
    <w:rsid w:val="002267EE"/>
    <w:rsid w:val="00232315"/>
    <w:rsid w:val="00234BAB"/>
    <w:rsid w:val="0023605F"/>
    <w:rsid w:val="00242531"/>
    <w:rsid w:val="00243AD7"/>
    <w:rsid w:val="0025019F"/>
    <w:rsid w:val="0025377B"/>
    <w:rsid w:val="00253E7F"/>
    <w:rsid w:val="0026257F"/>
    <w:rsid w:val="002811B1"/>
    <w:rsid w:val="00292B43"/>
    <w:rsid w:val="00293CEF"/>
    <w:rsid w:val="002A14A9"/>
    <w:rsid w:val="002A2015"/>
    <w:rsid w:val="002A4023"/>
    <w:rsid w:val="002B467C"/>
    <w:rsid w:val="002B46C4"/>
    <w:rsid w:val="002B4759"/>
    <w:rsid w:val="002B4F13"/>
    <w:rsid w:val="002B528F"/>
    <w:rsid w:val="002B7A0E"/>
    <w:rsid w:val="002C182A"/>
    <w:rsid w:val="002C4E72"/>
    <w:rsid w:val="002C6987"/>
    <w:rsid w:val="002D22AA"/>
    <w:rsid w:val="002E543C"/>
    <w:rsid w:val="002F0767"/>
    <w:rsid w:val="002F31BC"/>
    <w:rsid w:val="002F5C09"/>
    <w:rsid w:val="002F67B2"/>
    <w:rsid w:val="003008AC"/>
    <w:rsid w:val="003131D8"/>
    <w:rsid w:val="0031692F"/>
    <w:rsid w:val="00317434"/>
    <w:rsid w:val="003329B7"/>
    <w:rsid w:val="003361B0"/>
    <w:rsid w:val="00336CC0"/>
    <w:rsid w:val="00342FCC"/>
    <w:rsid w:val="003442E7"/>
    <w:rsid w:val="00365833"/>
    <w:rsid w:val="00372F8C"/>
    <w:rsid w:val="00373858"/>
    <w:rsid w:val="003867FC"/>
    <w:rsid w:val="003944B4"/>
    <w:rsid w:val="003B7C3A"/>
    <w:rsid w:val="003D17E9"/>
    <w:rsid w:val="003E0125"/>
    <w:rsid w:val="003E16C7"/>
    <w:rsid w:val="003E3BEF"/>
    <w:rsid w:val="0041102F"/>
    <w:rsid w:val="00434737"/>
    <w:rsid w:val="004509D9"/>
    <w:rsid w:val="00461F94"/>
    <w:rsid w:val="0046284B"/>
    <w:rsid w:val="00477642"/>
    <w:rsid w:val="004861AB"/>
    <w:rsid w:val="00493319"/>
    <w:rsid w:val="004C542C"/>
    <w:rsid w:val="004D4D05"/>
    <w:rsid w:val="004D7103"/>
    <w:rsid w:val="004E3D22"/>
    <w:rsid w:val="004E5235"/>
    <w:rsid w:val="004F1025"/>
    <w:rsid w:val="004F3709"/>
    <w:rsid w:val="004F6C24"/>
    <w:rsid w:val="00505525"/>
    <w:rsid w:val="00506411"/>
    <w:rsid w:val="005255B4"/>
    <w:rsid w:val="00536AF4"/>
    <w:rsid w:val="005717CD"/>
    <w:rsid w:val="00574A20"/>
    <w:rsid w:val="0057753C"/>
    <w:rsid w:val="00580892"/>
    <w:rsid w:val="0058625B"/>
    <w:rsid w:val="005A07A7"/>
    <w:rsid w:val="005B4C67"/>
    <w:rsid w:val="005E2B5E"/>
    <w:rsid w:val="005F0B64"/>
    <w:rsid w:val="005F2BDB"/>
    <w:rsid w:val="005F447F"/>
    <w:rsid w:val="005F485A"/>
    <w:rsid w:val="00620BA2"/>
    <w:rsid w:val="00625A34"/>
    <w:rsid w:val="00634EAF"/>
    <w:rsid w:val="00634F7D"/>
    <w:rsid w:val="0064022A"/>
    <w:rsid w:val="00641D36"/>
    <w:rsid w:val="006464BC"/>
    <w:rsid w:val="00653515"/>
    <w:rsid w:val="00657DF2"/>
    <w:rsid w:val="00663E7C"/>
    <w:rsid w:val="006709F2"/>
    <w:rsid w:val="0067385E"/>
    <w:rsid w:val="0068483F"/>
    <w:rsid w:val="006963EC"/>
    <w:rsid w:val="006A25DB"/>
    <w:rsid w:val="006B0744"/>
    <w:rsid w:val="006B6E19"/>
    <w:rsid w:val="006C42CD"/>
    <w:rsid w:val="006D0D0F"/>
    <w:rsid w:val="00711B12"/>
    <w:rsid w:val="007166B0"/>
    <w:rsid w:val="007170FA"/>
    <w:rsid w:val="00720B88"/>
    <w:rsid w:val="007219EA"/>
    <w:rsid w:val="00723221"/>
    <w:rsid w:val="007253B2"/>
    <w:rsid w:val="0073463D"/>
    <w:rsid w:val="0075118F"/>
    <w:rsid w:val="00766887"/>
    <w:rsid w:val="00767C93"/>
    <w:rsid w:val="00783F1F"/>
    <w:rsid w:val="00786F88"/>
    <w:rsid w:val="007A44A1"/>
    <w:rsid w:val="007B4D3C"/>
    <w:rsid w:val="007B4F25"/>
    <w:rsid w:val="007B6648"/>
    <w:rsid w:val="007C2DAF"/>
    <w:rsid w:val="007C6F49"/>
    <w:rsid w:val="007E6344"/>
    <w:rsid w:val="007F147F"/>
    <w:rsid w:val="007F5FFC"/>
    <w:rsid w:val="007F7694"/>
    <w:rsid w:val="0080345F"/>
    <w:rsid w:val="00804828"/>
    <w:rsid w:val="00807773"/>
    <w:rsid w:val="00807FF6"/>
    <w:rsid w:val="00810B17"/>
    <w:rsid w:val="008152A6"/>
    <w:rsid w:val="00815E43"/>
    <w:rsid w:val="00816525"/>
    <w:rsid w:val="00820877"/>
    <w:rsid w:val="0082316B"/>
    <w:rsid w:val="00844871"/>
    <w:rsid w:val="00847F53"/>
    <w:rsid w:val="00852C6D"/>
    <w:rsid w:val="00866A8E"/>
    <w:rsid w:val="00870F9A"/>
    <w:rsid w:val="008B37FB"/>
    <w:rsid w:val="008B3EDD"/>
    <w:rsid w:val="008B4F4C"/>
    <w:rsid w:val="008F4C48"/>
    <w:rsid w:val="00903670"/>
    <w:rsid w:val="00922819"/>
    <w:rsid w:val="00923E9B"/>
    <w:rsid w:val="00941B85"/>
    <w:rsid w:val="009455E9"/>
    <w:rsid w:val="009473BE"/>
    <w:rsid w:val="00952ED0"/>
    <w:rsid w:val="00956F73"/>
    <w:rsid w:val="00960224"/>
    <w:rsid w:val="00962766"/>
    <w:rsid w:val="00967CC8"/>
    <w:rsid w:val="00973746"/>
    <w:rsid w:val="00987233"/>
    <w:rsid w:val="00991C5F"/>
    <w:rsid w:val="009953B6"/>
    <w:rsid w:val="009A16F8"/>
    <w:rsid w:val="009A282F"/>
    <w:rsid w:val="009B1A72"/>
    <w:rsid w:val="009C5FA5"/>
    <w:rsid w:val="009D44E6"/>
    <w:rsid w:val="009E02B7"/>
    <w:rsid w:val="009E4C3C"/>
    <w:rsid w:val="00A003AE"/>
    <w:rsid w:val="00A01E60"/>
    <w:rsid w:val="00A303EA"/>
    <w:rsid w:val="00A32270"/>
    <w:rsid w:val="00A33F0E"/>
    <w:rsid w:val="00A40FEB"/>
    <w:rsid w:val="00A44650"/>
    <w:rsid w:val="00A46B45"/>
    <w:rsid w:val="00A46D4E"/>
    <w:rsid w:val="00A50653"/>
    <w:rsid w:val="00A52DD0"/>
    <w:rsid w:val="00A565B0"/>
    <w:rsid w:val="00A91F8A"/>
    <w:rsid w:val="00A97BA6"/>
    <w:rsid w:val="00AB16F5"/>
    <w:rsid w:val="00AB4042"/>
    <w:rsid w:val="00AC0CD7"/>
    <w:rsid w:val="00AC3B79"/>
    <w:rsid w:val="00AC7DD1"/>
    <w:rsid w:val="00AE3073"/>
    <w:rsid w:val="00AE3580"/>
    <w:rsid w:val="00AE58AE"/>
    <w:rsid w:val="00B163C0"/>
    <w:rsid w:val="00B21BA6"/>
    <w:rsid w:val="00B23965"/>
    <w:rsid w:val="00B253F8"/>
    <w:rsid w:val="00B3131F"/>
    <w:rsid w:val="00B3587C"/>
    <w:rsid w:val="00B41BAB"/>
    <w:rsid w:val="00B42D54"/>
    <w:rsid w:val="00B453A9"/>
    <w:rsid w:val="00B67423"/>
    <w:rsid w:val="00B759CC"/>
    <w:rsid w:val="00B760A6"/>
    <w:rsid w:val="00B76B70"/>
    <w:rsid w:val="00B7794D"/>
    <w:rsid w:val="00B90EAA"/>
    <w:rsid w:val="00B9232E"/>
    <w:rsid w:val="00B97219"/>
    <w:rsid w:val="00BA1C97"/>
    <w:rsid w:val="00BA479A"/>
    <w:rsid w:val="00BA5C1A"/>
    <w:rsid w:val="00BB115F"/>
    <w:rsid w:val="00BB59B4"/>
    <w:rsid w:val="00BD2484"/>
    <w:rsid w:val="00BF1B06"/>
    <w:rsid w:val="00C06C61"/>
    <w:rsid w:val="00C071D7"/>
    <w:rsid w:val="00C11B74"/>
    <w:rsid w:val="00C12F8A"/>
    <w:rsid w:val="00C22416"/>
    <w:rsid w:val="00C23FA3"/>
    <w:rsid w:val="00C34255"/>
    <w:rsid w:val="00C43543"/>
    <w:rsid w:val="00C50DAE"/>
    <w:rsid w:val="00C612E0"/>
    <w:rsid w:val="00C648C2"/>
    <w:rsid w:val="00C777F3"/>
    <w:rsid w:val="00C82715"/>
    <w:rsid w:val="00CA0F08"/>
    <w:rsid w:val="00CA48CD"/>
    <w:rsid w:val="00CB021B"/>
    <w:rsid w:val="00CB2BA4"/>
    <w:rsid w:val="00CD1B81"/>
    <w:rsid w:val="00CD6A11"/>
    <w:rsid w:val="00CE3AE7"/>
    <w:rsid w:val="00CF393D"/>
    <w:rsid w:val="00D107AB"/>
    <w:rsid w:val="00D11B6C"/>
    <w:rsid w:val="00D15C94"/>
    <w:rsid w:val="00D2312F"/>
    <w:rsid w:val="00D27AD1"/>
    <w:rsid w:val="00D30DB4"/>
    <w:rsid w:val="00D33992"/>
    <w:rsid w:val="00D356FF"/>
    <w:rsid w:val="00D4190E"/>
    <w:rsid w:val="00D45747"/>
    <w:rsid w:val="00D470B4"/>
    <w:rsid w:val="00D53023"/>
    <w:rsid w:val="00D54724"/>
    <w:rsid w:val="00D628EE"/>
    <w:rsid w:val="00D6327F"/>
    <w:rsid w:val="00D66D58"/>
    <w:rsid w:val="00D71991"/>
    <w:rsid w:val="00D76C47"/>
    <w:rsid w:val="00D76EF3"/>
    <w:rsid w:val="00D94A4F"/>
    <w:rsid w:val="00DA0254"/>
    <w:rsid w:val="00DB2B4F"/>
    <w:rsid w:val="00DB34D0"/>
    <w:rsid w:val="00DC005C"/>
    <w:rsid w:val="00DC3657"/>
    <w:rsid w:val="00DC453A"/>
    <w:rsid w:val="00DC7662"/>
    <w:rsid w:val="00DD4C2D"/>
    <w:rsid w:val="00DE6CF0"/>
    <w:rsid w:val="00DF116A"/>
    <w:rsid w:val="00E10752"/>
    <w:rsid w:val="00E163D8"/>
    <w:rsid w:val="00E332A2"/>
    <w:rsid w:val="00E35774"/>
    <w:rsid w:val="00E35882"/>
    <w:rsid w:val="00E420E2"/>
    <w:rsid w:val="00E4647E"/>
    <w:rsid w:val="00E47036"/>
    <w:rsid w:val="00E51B40"/>
    <w:rsid w:val="00E659A2"/>
    <w:rsid w:val="00E731AE"/>
    <w:rsid w:val="00E739A4"/>
    <w:rsid w:val="00E838ED"/>
    <w:rsid w:val="00E90327"/>
    <w:rsid w:val="00E937F1"/>
    <w:rsid w:val="00E939D9"/>
    <w:rsid w:val="00EA1A0A"/>
    <w:rsid w:val="00EA21C1"/>
    <w:rsid w:val="00EB0487"/>
    <w:rsid w:val="00EB1A51"/>
    <w:rsid w:val="00EB3C60"/>
    <w:rsid w:val="00EC6FF8"/>
    <w:rsid w:val="00EE3602"/>
    <w:rsid w:val="00EE4B2D"/>
    <w:rsid w:val="00EF28D4"/>
    <w:rsid w:val="00EF6905"/>
    <w:rsid w:val="00F023A4"/>
    <w:rsid w:val="00F070F4"/>
    <w:rsid w:val="00F275CC"/>
    <w:rsid w:val="00F31EF9"/>
    <w:rsid w:val="00F32D88"/>
    <w:rsid w:val="00F35A45"/>
    <w:rsid w:val="00F410BC"/>
    <w:rsid w:val="00F4543A"/>
    <w:rsid w:val="00F52972"/>
    <w:rsid w:val="00F55C7D"/>
    <w:rsid w:val="00F666F8"/>
    <w:rsid w:val="00F84EB7"/>
    <w:rsid w:val="00FA07C2"/>
    <w:rsid w:val="00FA2DD8"/>
    <w:rsid w:val="00FA3573"/>
    <w:rsid w:val="00FA3B9D"/>
    <w:rsid w:val="00FD02AE"/>
    <w:rsid w:val="00FD480C"/>
    <w:rsid w:val="00FE165C"/>
    <w:rsid w:val="00F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123DD5FE"/>
  <w15:docId w15:val="{73989891-F2D3-4165-B5B5-C48F4C6E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0224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96022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character" w:styleId="Accentuationlgre">
    <w:name w:val="Subtle Emphasis"/>
    <w:basedOn w:val="Policepardfaut"/>
    <w:uiPriority w:val="19"/>
    <w:qFormat/>
    <w:rsid w:val="00E47036"/>
    <w:rPr>
      <w:i/>
      <w:iCs/>
      <w:color w:val="808080" w:themeColor="text1" w:themeTint="7F"/>
    </w:rPr>
  </w:style>
  <w:style w:type="paragraph" w:styleId="Listenumros">
    <w:name w:val="List Number"/>
    <w:basedOn w:val="Paragraphedeliste"/>
    <w:rsid w:val="00E739A4"/>
    <w:pPr>
      <w:numPr>
        <w:numId w:val="9"/>
      </w:numPr>
    </w:pPr>
  </w:style>
  <w:style w:type="paragraph" w:customStyle="1" w:styleId="Rponse">
    <w:name w:val="Réponse"/>
    <w:basedOn w:val="Normal"/>
    <w:rsid w:val="00E739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eq_dir\direction\SERVICE\COMMUNICATION\Actions2007\ARIUT\EtudeLogo\AgenceSud\VersionDef\ModelesPapier\papier_en_te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8C136-1DEA-47C1-83F9-96877CD2D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papier_en_tete.dot</Template>
  <TotalTime>0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IUTA-TLSE3</Company>
  <LinksUpToDate>false</LinksUpToDate>
  <CharactersWithSpaces>1608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anne-marie.amen;"Sylvain BARREAU" &lt;sylvain.barreau@iut-tlse3.fr&gt;</dc:creator>
  <cp:lastModifiedBy>Julien Lay</cp:lastModifiedBy>
  <cp:revision>2</cp:revision>
  <cp:lastPrinted>2016-11-22T17:41:00Z</cp:lastPrinted>
  <dcterms:created xsi:type="dcterms:W3CDTF">2021-01-24T09:19:00Z</dcterms:created>
  <dcterms:modified xsi:type="dcterms:W3CDTF">2021-01-24T09:19:00Z</dcterms:modified>
</cp:coreProperties>
</file>