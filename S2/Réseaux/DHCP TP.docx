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C97" w:rsidRDefault="00767C93" w:rsidP="00EB3C60">
      <w:pPr>
        <w:pStyle w:val="Titre"/>
      </w:pPr>
      <w:r>
        <w:t>TP</w:t>
      </w:r>
    </w:p>
    <w:p w:rsidR="00B21BA6" w:rsidRDefault="004D4D05" w:rsidP="00EB3C60">
      <w:pPr>
        <w:pStyle w:val="Titre"/>
      </w:pPr>
      <w:r>
        <w:t>OBSERVER</w:t>
      </w:r>
      <w:r w:rsidR="00B21BA6">
        <w:t xml:space="preserve"> </w:t>
      </w:r>
      <w:r w:rsidR="00391743">
        <w:t>DHCP</w:t>
      </w:r>
    </w:p>
    <w:p w:rsidR="004D4D05" w:rsidRDefault="004D4D05" w:rsidP="004D4D05">
      <w:pPr>
        <w:pStyle w:val="Titre1"/>
        <w:numPr>
          <w:ilvl w:val="0"/>
          <w:numId w:val="0"/>
        </w:numPr>
        <w:spacing w:after="240"/>
      </w:pPr>
      <w:bookmarkStart w:id="0" w:name="OLE_LINK1"/>
      <w:r>
        <w:t>Contexte de ce TP</w:t>
      </w:r>
    </w:p>
    <w:p w:rsidR="004D4D05" w:rsidRDefault="004D4D05" w:rsidP="004D4D05">
      <w:pPr>
        <w:pStyle w:val="Paragraphedeliste"/>
        <w:numPr>
          <w:ilvl w:val="0"/>
          <w:numId w:val="4"/>
        </w:numPr>
      </w:pPr>
      <w:r>
        <w:t>Lancer 1 machine : soit un poste IUT, soit une machine virtuelle, soit votre machine personnelle.</w:t>
      </w:r>
    </w:p>
    <w:p w:rsidR="004D4D05" w:rsidRDefault="004D4D05" w:rsidP="004D4D05">
      <w:pPr>
        <w:pStyle w:val="Paragraphedeliste"/>
        <w:numPr>
          <w:ilvl w:val="0"/>
          <w:numId w:val="4"/>
        </w:numPr>
      </w:pPr>
      <w:r>
        <w:t>La connecter à un réseau</w:t>
      </w:r>
      <w:r w:rsidR="00B3587C">
        <w:t xml:space="preserve"> local (</w:t>
      </w:r>
      <w:r>
        <w:t>IUT</w:t>
      </w:r>
      <w:r w:rsidR="00B3587C">
        <w:t xml:space="preserve"> câblé, Wifi IUT, box…)</w:t>
      </w:r>
      <w:r>
        <w:t>.</w:t>
      </w:r>
    </w:p>
    <w:p w:rsidR="00D15C94" w:rsidRPr="00D15C94" w:rsidRDefault="00EB3C60" w:rsidP="002A14A9">
      <w:pPr>
        <w:pStyle w:val="Titre1"/>
        <w:numPr>
          <w:ilvl w:val="0"/>
          <w:numId w:val="0"/>
        </w:numPr>
        <w:spacing w:after="240"/>
      </w:pPr>
      <w:r>
        <w:t>Configuration IP</w:t>
      </w:r>
    </w:p>
    <w:bookmarkEnd w:id="0"/>
    <w:p w:rsidR="00391743" w:rsidRDefault="00391743" w:rsidP="00E739A4">
      <w:pPr>
        <w:pStyle w:val="Paragraphedeliste"/>
        <w:numPr>
          <w:ilvl w:val="0"/>
          <w:numId w:val="4"/>
        </w:numPr>
      </w:pPr>
      <w:r>
        <w:t>Dans les propriétés TCP/IPv4 de sa connexion, vérifier que la machine « Obtienne une adresse IP automatiquement ».</w:t>
      </w:r>
    </w:p>
    <w:p w:rsidR="00391743" w:rsidRDefault="00391743" w:rsidP="00391743">
      <w:pPr>
        <w:ind w:left="720"/>
      </w:pPr>
      <w:r>
        <w:t>(Vérifier éventuellement que la machine « Obtienne les adresses des serveurs DNS automatiquement ».)</w:t>
      </w:r>
    </w:p>
    <w:p w:rsidR="00391743" w:rsidRPr="00D15C94" w:rsidRDefault="00391743" w:rsidP="00391743">
      <w:pPr>
        <w:pStyle w:val="Titre1"/>
        <w:numPr>
          <w:ilvl w:val="0"/>
          <w:numId w:val="0"/>
        </w:numPr>
        <w:spacing w:after="240"/>
      </w:pPr>
      <w:r>
        <w:t xml:space="preserve"> Service DHCP</w:t>
      </w:r>
    </w:p>
    <w:p w:rsidR="00391743" w:rsidRDefault="00E739A4" w:rsidP="00E739A4">
      <w:pPr>
        <w:pStyle w:val="Paragraphedeliste"/>
        <w:numPr>
          <w:ilvl w:val="0"/>
          <w:numId w:val="4"/>
        </w:numPr>
      </w:pPr>
      <w:r w:rsidRPr="00F971F0">
        <w:t>Regarder les</w:t>
      </w:r>
      <w:r>
        <w:t xml:space="preserve"> détails de sa configuration IP</w:t>
      </w:r>
      <w:r w:rsidR="00391743">
        <w:t xml:space="preserve"> active :</w:t>
      </w:r>
    </w:p>
    <w:p w:rsidR="00391743" w:rsidRPr="00391743" w:rsidRDefault="00391743" w:rsidP="00391743">
      <w:pPr>
        <w:rPr>
          <w:rStyle w:val="Accentuationlgre"/>
        </w:rPr>
      </w:pPr>
      <w:r w:rsidRPr="00391743">
        <w:rPr>
          <w:rStyle w:val="Accentuationlgre"/>
        </w:rPr>
        <w:t>Sous Windows</w:t>
      </w:r>
      <w:r>
        <w:rPr>
          <w:rStyle w:val="Accentuationlgre"/>
        </w:rPr>
        <w:t>, en invite de commandes</w:t>
      </w:r>
    </w:p>
    <w:p w:rsidR="00391743" w:rsidRPr="00391743" w:rsidRDefault="00391743" w:rsidP="00391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391743">
        <w:rPr>
          <w:rFonts w:ascii="Courier New" w:hAnsi="Courier New" w:cs="Courier New"/>
          <w:b/>
        </w:rPr>
        <w:t>ipconfig</w:t>
      </w:r>
      <w:proofErr w:type="gramEnd"/>
      <w:r w:rsidRPr="00391743">
        <w:rPr>
          <w:rFonts w:ascii="Courier New" w:hAnsi="Courier New" w:cs="Courier New"/>
          <w:b/>
        </w:rPr>
        <w:t xml:space="preserve"> /all</w:t>
      </w:r>
    </w:p>
    <w:p w:rsidR="00391743" w:rsidRPr="00391743" w:rsidRDefault="00391743" w:rsidP="00391743">
      <w:pPr>
        <w:rPr>
          <w:rStyle w:val="Accentuationlgre"/>
        </w:rPr>
      </w:pPr>
      <w:r w:rsidRPr="00391743">
        <w:rPr>
          <w:rStyle w:val="Accentuationlgre"/>
        </w:rPr>
        <w:t xml:space="preserve">Sous </w:t>
      </w:r>
      <w:r>
        <w:rPr>
          <w:rStyle w:val="Accentuationlgre"/>
        </w:rPr>
        <w:t>MAC, Linux, en terminal</w:t>
      </w:r>
    </w:p>
    <w:p w:rsidR="00391743" w:rsidRPr="00391743" w:rsidRDefault="00391743" w:rsidP="00391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spellStart"/>
      <w:proofErr w:type="gramStart"/>
      <w:r w:rsidRPr="00391743">
        <w:rPr>
          <w:rFonts w:ascii="Courier New" w:hAnsi="Courier New" w:cs="Courier New"/>
          <w:b/>
        </w:rPr>
        <w:t>ifconfig</w:t>
      </w:r>
      <w:proofErr w:type="spellEnd"/>
      <w:proofErr w:type="gramEnd"/>
    </w:p>
    <w:p w:rsidR="00E739A4" w:rsidRDefault="00E739A4" w:rsidP="00E739A4">
      <w:pPr>
        <w:pStyle w:val="Paragraphedeliste"/>
        <w:numPr>
          <w:ilvl w:val="0"/>
          <w:numId w:val="4"/>
        </w:numPr>
      </w:pPr>
      <w:r>
        <w:t>Vérifier :</w:t>
      </w:r>
    </w:p>
    <w:p w:rsidR="00505525" w:rsidRPr="008B3EDD" w:rsidRDefault="00BB59B4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L’a</w:t>
      </w:r>
      <w:r w:rsidR="00505525" w:rsidRPr="001D14C6">
        <w:t xml:space="preserve">dresse du serveur </w:t>
      </w:r>
      <w:r w:rsidR="00505525" w:rsidRPr="00EB4C75">
        <w:rPr>
          <w:iCs/>
        </w:rPr>
        <w:t>DHCP</w:t>
      </w:r>
      <w:r w:rsidR="00505525" w:rsidRPr="001D14C6">
        <w:rPr>
          <w:i/>
          <w:iCs/>
        </w:rPr>
        <w:t> </w:t>
      </w:r>
      <w:r>
        <w:t>?</w:t>
      </w:r>
      <w:r w:rsidR="00CD59B1">
        <w:t xml:space="preserve"> </w:t>
      </w:r>
      <w:r w:rsidR="00CD59B1" w:rsidRPr="00CD59B1">
        <w:rPr>
          <w:color w:val="1F497D" w:themeColor="text2"/>
        </w:rPr>
        <w:t>10.129.12.250</w:t>
      </w:r>
    </w:p>
    <w:p w:rsidR="008B3EDD" w:rsidRPr="00CD59B1" w:rsidRDefault="008B3EDD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</w:rPr>
      </w:pPr>
      <w:r>
        <w:t>Le bail obtenu ?</w:t>
      </w:r>
      <w:r w:rsidR="00EB4C75">
        <w:t xml:space="preserve"> Sa durée ? Son début ?</w:t>
      </w:r>
      <w:r w:rsidR="00CD59B1">
        <w:t xml:space="preserve"> </w:t>
      </w:r>
      <w:r w:rsidR="00CD59B1" w:rsidRPr="00CD59B1">
        <w:rPr>
          <w:color w:val="1F497D" w:themeColor="text2"/>
        </w:rPr>
        <w:t>1h 59min 59s / 11/01/21 13h 47min 32s</w:t>
      </w:r>
    </w:p>
    <w:p w:rsidR="008B3EDD" w:rsidRPr="008B3EDD" w:rsidRDefault="008B3EDD" w:rsidP="008B3EDD">
      <w:pPr>
        <w:pStyle w:val="Paragraphedeliste"/>
        <w:numPr>
          <w:ilvl w:val="0"/>
          <w:numId w:val="4"/>
        </w:numPr>
        <w:rPr>
          <w:color w:val="auto"/>
        </w:rPr>
      </w:pPr>
      <w:r>
        <w:rPr>
          <w:color w:val="auto"/>
        </w:rPr>
        <w:t>S’il y a bien un serveur DHCP indiqué, c’est lui qui attribue dynamiquement la configuration IP. Que</w:t>
      </w:r>
      <w:r w:rsidR="004F4DF1">
        <w:rPr>
          <w:color w:val="auto"/>
        </w:rPr>
        <w:t>l</w:t>
      </w:r>
      <w:r>
        <w:rPr>
          <w:color w:val="auto"/>
        </w:rPr>
        <w:t>s sont les paramètres qui sont donc dynamiques ?</w:t>
      </w:r>
    </w:p>
    <w:p w:rsidR="00505525" w:rsidRPr="00DB6BC6" w:rsidRDefault="008B3EDD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</w:rPr>
      </w:pPr>
      <w:r>
        <w:t>L’a</w:t>
      </w:r>
      <w:r w:rsidR="00505525" w:rsidRPr="001D14C6">
        <w:t xml:space="preserve">dresse </w:t>
      </w:r>
      <w:r w:rsidR="00505525" w:rsidRPr="001D14C6">
        <w:rPr>
          <w:i/>
          <w:iCs/>
        </w:rPr>
        <w:t>IP</w:t>
      </w:r>
      <w:r>
        <w:t> </w:t>
      </w:r>
      <w:r w:rsidR="00505525" w:rsidRPr="001D14C6">
        <w:t>?</w:t>
      </w:r>
      <w:r w:rsidR="00DB6BC6">
        <w:t xml:space="preserve"> </w:t>
      </w:r>
      <w:r w:rsidR="00DB6BC6" w:rsidRPr="00DB6BC6">
        <w:rPr>
          <w:color w:val="1F497D" w:themeColor="text2"/>
        </w:rPr>
        <w:t>Oui car attribuée automatiquement</w:t>
      </w:r>
      <w:r w:rsidR="00DB6BC6">
        <w:rPr>
          <w:color w:val="1F497D" w:themeColor="text2"/>
        </w:rPr>
        <w:t>.</w:t>
      </w:r>
    </w:p>
    <w:p w:rsidR="00505525" w:rsidRPr="00ED4A7C" w:rsidRDefault="008B3EDD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Le m</w:t>
      </w:r>
      <w:r w:rsidR="00505525" w:rsidRPr="001D14C6">
        <w:t>asque ?</w:t>
      </w:r>
      <w:r w:rsidR="00DB6BC6">
        <w:t xml:space="preserve"> </w:t>
      </w:r>
      <w:r w:rsidR="00AE2AA9">
        <w:rPr>
          <w:color w:val="1F497D" w:themeColor="text2"/>
        </w:rPr>
        <w:t>Oui car associé à l’adresse IP.</w:t>
      </w:r>
    </w:p>
    <w:p w:rsidR="00505525" w:rsidRPr="00ED4A7C" w:rsidRDefault="008B3EDD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L’a</w:t>
      </w:r>
      <w:r w:rsidR="00505525" w:rsidRPr="001D14C6">
        <w:t>dresse de passerelle ?</w:t>
      </w:r>
      <w:r w:rsidR="00DB6BC6">
        <w:t xml:space="preserve"> </w:t>
      </w:r>
      <w:r w:rsidR="00AE2AA9">
        <w:rPr>
          <w:color w:val="1F497D" w:themeColor="text2"/>
        </w:rPr>
        <w:t>Oui car associé au 2 du dessus.</w:t>
      </w:r>
    </w:p>
    <w:p w:rsidR="00505525" w:rsidRPr="00ED4A7C" w:rsidRDefault="008B3EDD" w:rsidP="0050552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rPr>
          <w:color w:val="auto"/>
        </w:rPr>
        <w:t>L’a</w:t>
      </w:r>
      <w:r w:rsidR="00505525" w:rsidRPr="0072185F">
        <w:rPr>
          <w:color w:val="auto"/>
        </w:rPr>
        <w:t xml:space="preserve">dresse de serveur </w:t>
      </w:r>
      <w:r w:rsidR="00505525" w:rsidRPr="00EB4C75">
        <w:rPr>
          <w:color w:val="auto"/>
        </w:rPr>
        <w:t>DNS</w:t>
      </w:r>
      <w:r w:rsidR="00505525" w:rsidRPr="0072185F">
        <w:rPr>
          <w:color w:val="auto"/>
        </w:rPr>
        <w:t> ?</w:t>
      </w:r>
      <w:r w:rsidR="00DB6BC6">
        <w:rPr>
          <w:color w:val="auto"/>
        </w:rPr>
        <w:t xml:space="preserve"> </w:t>
      </w:r>
      <w:r w:rsidR="00AE2AA9">
        <w:rPr>
          <w:color w:val="1F497D" w:themeColor="text2"/>
        </w:rPr>
        <w:t>Oui car on peut choisir de le générer automatiquement.</w:t>
      </w:r>
    </w:p>
    <w:p w:rsidR="002065D4" w:rsidRPr="00EB3C60" w:rsidRDefault="002065D4" w:rsidP="002065D4">
      <w:pPr>
        <w:pStyle w:val="Titre1"/>
        <w:numPr>
          <w:ilvl w:val="0"/>
          <w:numId w:val="0"/>
        </w:numPr>
        <w:spacing w:after="240"/>
      </w:pPr>
      <w:r w:rsidRPr="00EB3C60">
        <w:t>Synthèse</w:t>
      </w:r>
    </w:p>
    <w:p w:rsidR="00E90327" w:rsidRDefault="00C777F3" w:rsidP="00C777F3">
      <w:pPr>
        <w:spacing w:after="240"/>
      </w:pPr>
      <w:r>
        <w:t>Un serveur DHCP permet d’attribuer automatiquement (</w:t>
      </w:r>
      <w:r w:rsidR="00DB6BC6" w:rsidRPr="00DB6BC6">
        <w:rPr>
          <w:color w:val="FF0000"/>
        </w:rPr>
        <w:t>dynamiquement</w:t>
      </w:r>
      <w:r>
        <w:t xml:space="preserve">) la </w:t>
      </w:r>
      <w:r w:rsidR="00DB6BC6">
        <w:rPr>
          <w:color w:val="FF0000"/>
          <w:u w:color="808080" w:themeColor="background1" w:themeShade="80"/>
        </w:rPr>
        <w:t>configuration</w:t>
      </w:r>
      <w:r w:rsidR="00CD59B1" w:rsidRPr="00CD59B1">
        <w:rPr>
          <w:color w:val="FF0000"/>
          <w:u w:color="808080" w:themeColor="background1" w:themeShade="80"/>
        </w:rPr>
        <w:t xml:space="preserve"> IP </w:t>
      </w:r>
      <w:r>
        <w:t>des clients DHCP.</w:t>
      </w:r>
    </w:p>
    <w:p w:rsidR="00DB6C85" w:rsidRPr="00DB6C85" w:rsidRDefault="00DB6C85" w:rsidP="00DB6C85">
      <w:pPr>
        <w:pStyle w:val="Titre1"/>
        <w:numPr>
          <w:ilvl w:val="0"/>
          <w:numId w:val="0"/>
        </w:numPr>
        <w:spacing w:after="240"/>
        <w:rPr>
          <w:i/>
        </w:rPr>
      </w:pPr>
      <w:r>
        <w:rPr>
          <w:i/>
        </w:rPr>
        <w:t>Rappels</w:t>
      </w:r>
      <w:r w:rsidRPr="00DB6C85">
        <w:rPr>
          <w:i/>
        </w:rPr>
        <w:t xml:space="preserve"> IP (pour aller plus loin…)</w:t>
      </w:r>
    </w:p>
    <w:p w:rsidR="00DB6C85" w:rsidRDefault="00DB6C85" w:rsidP="00DB6C85">
      <w:pPr>
        <w:pStyle w:val="Paragraphedeliste"/>
        <w:numPr>
          <w:ilvl w:val="0"/>
          <w:numId w:val="13"/>
        </w:numPr>
      </w:pPr>
      <w:r>
        <w:t>Vérifier les paramètres réseau dynamiques :</w:t>
      </w:r>
    </w:p>
    <w:p w:rsidR="00DB6C85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Pr="00EB3C60">
        <w:t xml:space="preserve">’adresse IP de </w:t>
      </w:r>
      <w:r>
        <w:t xml:space="preserve">la machine : est-ce une adresse réservée privée ? </w:t>
      </w:r>
      <w:r w:rsidR="00DB6BC6" w:rsidRPr="00DB6BC6">
        <w:rPr>
          <w:color w:val="1F497D" w:themeColor="text2"/>
        </w:rPr>
        <w:t>Oui</w:t>
      </w:r>
      <w:r w:rsidR="00DB6BC6">
        <w:rPr>
          <w:color w:val="1F497D" w:themeColor="text2"/>
        </w:rPr>
        <w:t xml:space="preserve"> car commence par 10.</w:t>
      </w:r>
    </w:p>
    <w:p w:rsidR="00DB6C85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partir du masque, l’adresse du réseau IP dans lequel est la machine ? </w:t>
      </w:r>
      <w:r w:rsidR="00DB6BC6" w:rsidRPr="00DB6BC6">
        <w:rPr>
          <w:color w:val="1F497D" w:themeColor="text2"/>
        </w:rPr>
        <w:t>10.129.12.xxx</w:t>
      </w:r>
    </w:p>
    <w:p w:rsidR="00DB6C85" w:rsidRPr="006963EC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 xml:space="preserve">Quels autres hôtes sont dans le même réseau IP ? (Vous pouvez demander ou tester un autre hôte connecté sur le même réseau.) </w:t>
      </w:r>
      <w:r w:rsidR="0032645B" w:rsidRPr="0032645B">
        <w:rPr>
          <w:color w:val="1F497D" w:themeColor="text2"/>
        </w:rPr>
        <w:t>Tous les autres appareils connectés de la salle.</w:t>
      </w:r>
    </w:p>
    <w:p w:rsidR="00DB6C85" w:rsidRPr="005B4C67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L’adresse de passerelle : à</w:t>
      </w:r>
      <w:r w:rsidRPr="005B4C67">
        <w:t xml:space="preserve"> quel matériel correspond </w:t>
      </w:r>
      <w:r>
        <w:t xml:space="preserve">cette </w:t>
      </w:r>
      <w:r w:rsidRPr="005B4C67">
        <w:t>adresse de passerelle ?</w:t>
      </w:r>
      <w:r>
        <w:t xml:space="preserve"> </w:t>
      </w:r>
      <w:r w:rsidR="0032645B" w:rsidRPr="0032645B">
        <w:rPr>
          <w:color w:val="1F497D" w:themeColor="text2"/>
        </w:rPr>
        <w:t>Cela correspond au serveur DHCP.</w:t>
      </w:r>
    </w:p>
    <w:p w:rsidR="00DB6C85" w:rsidRPr="00DB6C85" w:rsidRDefault="00DB6C85" w:rsidP="00DB6C85">
      <w:pPr>
        <w:pStyle w:val="Titre1"/>
        <w:numPr>
          <w:ilvl w:val="0"/>
          <w:numId w:val="0"/>
        </w:numPr>
        <w:spacing w:after="240"/>
        <w:rPr>
          <w:i/>
        </w:rPr>
      </w:pPr>
      <w:r w:rsidRPr="00DB6C85">
        <w:rPr>
          <w:i/>
        </w:rPr>
        <w:lastRenderedPageBreak/>
        <w:t>Renouvellement, Résiliation de bail</w:t>
      </w:r>
    </w:p>
    <w:p w:rsidR="00DB6C85" w:rsidRDefault="00DB6C85" w:rsidP="00DB6C85">
      <w:pPr>
        <w:pStyle w:val="Paragraphedeliste"/>
        <w:numPr>
          <w:ilvl w:val="0"/>
          <w:numId w:val="12"/>
        </w:numPr>
      </w:pPr>
      <w:r>
        <w:t>Demander le renouvellement du bail :</w:t>
      </w:r>
    </w:p>
    <w:p w:rsidR="00DB6C85" w:rsidRPr="00391743" w:rsidRDefault="00DB6C85" w:rsidP="00DB6C85">
      <w:pPr>
        <w:rPr>
          <w:rStyle w:val="Accentuationlgre"/>
        </w:rPr>
      </w:pPr>
      <w:r w:rsidRPr="00391743">
        <w:rPr>
          <w:rStyle w:val="Accentuationlgre"/>
        </w:rPr>
        <w:t>Sous Windows</w:t>
      </w:r>
      <w:r>
        <w:rPr>
          <w:rStyle w:val="Accentuationlgre"/>
        </w:rPr>
        <w:t>, en invite de commandes</w:t>
      </w:r>
    </w:p>
    <w:p w:rsidR="00DB6C85" w:rsidRPr="00391743" w:rsidRDefault="00DB6C85" w:rsidP="00DB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391743">
        <w:rPr>
          <w:rFonts w:ascii="Courier New" w:hAnsi="Courier New" w:cs="Courier New"/>
          <w:b/>
        </w:rPr>
        <w:t>ipconfig</w:t>
      </w:r>
      <w:proofErr w:type="gramEnd"/>
      <w:r w:rsidRPr="00391743">
        <w:rPr>
          <w:rFonts w:ascii="Courier New" w:hAnsi="Courier New" w:cs="Courier New"/>
          <w:b/>
        </w:rPr>
        <w:t xml:space="preserve"> /</w:t>
      </w:r>
      <w:proofErr w:type="spellStart"/>
      <w:r>
        <w:rPr>
          <w:rFonts w:ascii="Courier New" w:hAnsi="Courier New" w:cs="Courier New"/>
          <w:b/>
        </w:rPr>
        <w:t>renew</w:t>
      </w:r>
      <w:proofErr w:type="spellEnd"/>
    </w:p>
    <w:p w:rsidR="00DB6C85" w:rsidRDefault="00DB6C85" w:rsidP="00DB6C85">
      <w:pPr>
        <w:pStyle w:val="Paragraphedeliste"/>
        <w:numPr>
          <w:ilvl w:val="0"/>
          <w:numId w:val="12"/>
        </w:numPr>
      </w:pPr>
      <w:r>
        <w:t>Vérifier les paramètres qui ont été renouvelés :</w:t>
      </w:r>
    </w:p>
    <w:p w:rsidR="00DB6C85" w:rsidRPr="008B3EDD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Le bail obtenu ? Sa durée ? Son début ?</w:t>
      </w:r>
      <w:r w:rsidR="0032645B">
        <w:t xml:space="preserve"> </w:t>
      </w:r>
      <w:r w:rsidR="00AE2AA9" w:rsidRPr="00AE2AA9">
        <w:rPr>
          <w:color w:val="1F497D" w:themeColor="text2"/>
        </w:rPr>
        <w:t>2h 9min 2</w:t>
      </w:r>
      <w:proofErr w:type="gramStart"/>
      <w:r w:rsidR="00AE2AA9" w:rsidRPr="00AE2AA9">
        <w:rPr>
          <w:color w:val="1F497D" w:themeColor="text2"/>
        </w:rPr>
        <w:t>s  /</w:t>
      </w:r>
      <w:proofErr w:type="gramEnd"/>
      <w:r w:rsidR="00AE2AA9" w:rsidRPr="00AE2AA9">
        <w:rPr>
          <w:color w:val="1F497D" w:themeColor="text2"/>
        </w:rPr>
        <w:t xml:space="preserve"> </w:t>
      </w:r>
      <w:r w:rsidR="00AE2AA9" w:rsidRPr="00AE2AA9">
        <w:rPr>
          <w:color w:val="1F497D" w:themeColor="text2"/>
        </w:rPr>
        <w:t>11/01/21</w:t>
      </w:r>
      <w:r w:rsidR="00AE2AA9" w:rsidRPr="00AE2AA9">
        <w:rPr>
          <w:color w:val="1F497D" w:themeColor="text2"/>
        </w:rPr>
        <w:t xml:space="preserve"> 13h 47min 32s </w:t>
      </w:r>
    </w:p>
    <w:p w:rsidR="00DB6C85" w:rsidRPr="00ED4A7C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L’a</w:t>
      </w:r>
      <w:r w:rsidRPr="001D14C6">
        <w:t xml:space="preserve">dresse </w:t>
      </w:r>
      <w:r w:rsidRPr="001D14C6">
        <w:rPr>
          <w:i/>
          <w:iCs/>
        </w:rPr>
        <w:t>IP</w:t>
      </w:r>
      <w:r>
        <w:t> </w:t>
      </w:r>
      <w:r w:rsidRPr="001D14C6">
        <w:t>?</w:t>
      </w:r>
      <w:r w:rsidR="0032645B">
        <w:t xml:space="preserve"> </w:t>
      </w:r>
      <w:r w:rsidR="0032645B" w:rsidRPr="00AE2AA9">
        <w:rPr>
          <w:color w:val="1F497D" w:themeColor="text2"/>
        </w:rPr>
        <w:t>Peut changer</w:t>
      </w:r>
      <w:r w:rsidR="00AE2AA9">
        <w:rPr>
          <w:color w:val="1F497D" w:themeColor="text2"/>
        </w:rPr>
        <w:t>.</w:t>
      </w:r>
    </w:p>
    <w:p w:rsidR="00DB6C85" w:rsidRPr="00ED4A7C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Le m</w:t>
      </w:r>
      <w:r w:rsidRPr="001D14C6">
        <w:t>asque ?</w:t>
      </w:r>
      <w:r w:rsidR="00AE2AA9">
        <w:t xml:space="preserve"> </w:t>
      </w:r>
      <w:r w:rsidR="00AE2AA9">
        <w:rPr>
          <w:color w:val="1F497D" w:themeColor="text2"/>
        </w:rPr>
        <w:t>Peut changer.</w:t>
      </w:r>
    </w:p>
    <w:p w:rsidR="00DB6C85" w:rsidRPr="00AE2AA9" w:rsidRDefault="00DB6C85" w:rsidP="00AE2AA9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t>L’a</w:t>
      </w:r>
      <w:r w:rsidRPr="001D14C6">
        <w:t>dresse de passerelle ?</w:t>
      </w:r>
      <w:r w:rsidR="00AE2AA9" w:rsidRPr="00AE2AA9">
        <w:rPr>
          <w:color w:val="1F497D" w:themeColor="text2"/>
        </w:rPr>
        <w:t xml:space="preserve"> </w:t>
      </w:r>
      <w:r w:rsidR="00AE2AA9">
        <w:rPr>
          <w:color w:val="1F497D" w:themeColor="text2"/>
        </w:rPr>
        <w:t>Identique.</w:t>
      </w:r>
    </w:p>
    <w:p w:rsidR="00DB6C85" w:rsidRPr="00ED4A7C" w:rsidRDefault="00DB6C85" w:rsidP="00DB6C85">
      <w:pPr>
        <w:pStyle w:val="Paragraphedeliste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FFFF" w:themeColor="background1"/>
          <w:sz w:val="24"/>
          <w:szCs w:val="24"/>
        </w:rPr>
      </w:pPr>
      <w:r>
        <w:rPr>
          <w:color w:val="auto"/>
        </w:rPr>
        <w:t>L’a</w:t>
      </w:r>
      <w:r w:rsidRPr="0072185F">
        <w:rPr>
          <w:color w:val="auto"/>
        </w:rPr>
        <w:t xml:space="preserve">dresse de serveur </w:t>
      </w:r>
      <w:r w:rsidRPr="00EB4C75">
        <w:rPr>
          <w:color w:val="auto"/>
        </w:rPr>
        <w:t>DNS</w:t>
      </w:r>
      <w:r w:rsidRPr="0072185F">
        <w:rPr>
          <w:color w:val="auto"/>
        </w:rPr>
        <w:t> ?</w:t>
      </w:r>
      <w:r w:rsidR="00AE2AA9">
        <w:rPr>
          <w:color w:val="auto"/>
        </w:rPr>
        <w:t xml:space="preserve"> </w:t>
      </w:r>
      <w:r w:rsidR="00AE2AA9">
        <w:rPr>
          <w:color w:val="1F497D" w:themeColor="text2"/>
        </w:rPr>
        <w:t>Renouvelé.</w:t>
      </w:r>
    </w:p>
    <w:p w:rsidR="00DB6C85" w:rsidRDefault="00DB6C85" w:rsidP="00DB6C85">
      <w:pPr>
        <w:pStyle w:val="Paragraphedeliste"/>
        <w:numPr>
          <w:ilvl w:val="0"/>
          <w:numId w:val="12"/>
        </w:numPr>
      </w:pPr>
      <w:r>
        <w:t>Demander la résiliation du bail :</w:t>
      </w:r>
    </w:p>
    <w:p w:rsidR="00DB6C85" w:rsidRPr="00391743" w:rsidRDefault="00DB6C85" w:rsidP="00DB6C85">
      <w:pPr>
        <w:rPr>
          <w:rStyle w:val="Accentuationlgre"/>
        </w:rPr>
      </w:pPr>
      <w:r w:rsidRPr="00391743">
        <w:rPr>
          <w:rStyle w:val="Accentuationlgre"/>
        </w:rPr>
        <w:t>Sous Windows</w:t>
      </w:r>
      <w:r>
        <w:rPr>
          <w:rStyle w:val="Accentuationlgre"/>
        </w:rPr>
        <w:t>, en invite de commandes</w:t>
      </w:r>
    </w:p>
    <w:p w:rsidR="00DB6C85" w:rsidRPr="00391743" w:rsidRDefault="00DB6C85" w:rsidP="00DB6C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</w:rPr>
      </w:pPr>
      <w:proofErr w:type="gramStart"/>
      <w:r w:rsidRPr="00391743">
        <w:rPr>
          <w:rFonts w:ascii="Courier New" w:hAnsi="Courier New" w:cs="Courier New"/>
          <w:b/>
        </w:rPr>
        <w:t>ipconfig</w:t>
      </w:r>
      <w:proofErr w:type="gramEnd"/>
      <w:r w:rsidRPr="00391743">
        <w:rPr>
          <w:rFonts w:ascii="Courier New" w:hAnsi="Courier New" w:cs="Courier New"/>
          <w:b/>
        </w:rPr>
        <w:t xml:space="preserve"> /</w:t>
      </w:r>
      <w:r>
        <w:rPr>
          <w:rFonts w:ascii="Courier New" w:hAnsi="Courier New" w:cs="Courier New"/>
          <w:b/>
        </w:rPr>
        <w:t>release</w:t>
      </w:r>
    </w:p>
    <w:p w:rsidR="00DB6C85" w:rsidRPr="00ED4A7C" w:rsidRDefault="00DB6C85" w:rsidP="00DB6C85">
      <w:pPr>
        <w:pStyle w:val="Paragraphedeliste"/>
        <w:numPr>
          <w:ilvl w:val="0"/>
          <w:numId w:val="12"/>
        </w:numPr>
        <w:rPr>
          <w:color w:val="FFFFFF" w:themeColor="background1"/>
          <w:sz w:val="24"/>
          <w:szCs w:val="24"/>
        </w:rPr>
      </w:pPr>
      <w:r>
        <w:t>Vérifier que vous n’avez plus de configuration réseau !</w:t>
      </w:r>
    </w:p>
    <w:p w:rsidR="00391743" w:rsidRPr="00CE63B4" w:rsidRDefault="00AE2AA9" w:rsidP="0058625B">
      <w:pPr>
        <w:spacing w:before="240"/>
        <w:rPr>
          <w:color w:val="1F497D" w:themeColor="text2"/>
        </w:rPr>
      </w:pPr>
      <w:r w:rsidRPr="00CE63B4">
        <w:rPr>
          <w:color w:val="1F497D" w:themeColor="text2"/>
        </w:rPr>
        <w:t>On n’est plus connecté au réseau de la salle.</w:t>
      </w:r>
      <w:bookmarkStart w:id="1" w:name="_GoBack"/>
      <w:bookmarkEnd w:id="1"/>
    </w:p>
    <w:sectPr w:rsidR="00391743" w:rsidRPr="00CE63B4" w:rsidSect="00365833">
      <w:headerReference w:type="default" r:id="rId8"/>
      <w:footerReference w:type="default" r:id="rId9"/>
      <w:type w:val="continuous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32E" w:rsidRDefault="00B9232E" w:rsidP="00960224">
      <w:r>
        <w:separator/>
      </w:r>
    </w:p>
  </w:endnote>
  <w:endnote w:type="continuationSeparator" w:id="0">
    <w:p w:rsidR="00B9232E" w:rsidRDefault="00B9232E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AE" w:rsidRPr="00461F94" w:rsidRDefault="00A003AE" w:rsidP="00B23965">
    <w:pPr>
      <w:pStyle w:val="PieddepageIUT"/>
    </w:pPr>
    <w:r>
      <w:t>S. Barreau</w:t>
    </w:r>
    <w:r>
      <w:tab/>
    </w:r>
    <w:r w:rsidR="003442E7">
      <w:t xml:space="preserve">DUT </w:t>
    </w:r>
    <w:r w:rsidR="007C6F49">
      <w:t>MMI</w:t>
    </w:r>
    <w:r w:rsidR="007C6F49">
      <w:tab/>
    </w:r>
    <w:r w:rsidR="00EB0487">
      <w:t>S1</w:t>
    </w:r>
    <w:r w:rsidR="007C6F49">
      <w:t xml:space="preserve"> Réseau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32E" w:rsidRDefault="00B9232E" w:rsidP="00960224">
      <w:r>
        <w:separator/>
      </w:r>
    </w:p>
  </w:footnote>
  <w:footnote w:type="continuationSeparator" w:id="0">
    <w:p w:rsidR="00B9232E" w:rsidRDefault="00B9232E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3AE" w:rsidRDefault="00A003AE" w:rsidP="00960224">
    <w:pPr>
      <w:pStyle w:val="En-tte"/>
    </w:pPr>
    <w:r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1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19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4B1"/>
    <w:multiLevelType w:val="multilevel"/>
    <w:tmpl w:val="E2987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5F46FF1"/>
    <w:multiLevelType w:val="hybridMultilevel"/>
    <w:tmpl w:val="FF68E7D0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5D7"/>
    <w:multiLevelType w:val="hybridMultilevel"/>
    <w:tmpl w:val="E5AED47E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DE297D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9724E"/>
    <w:multiLevelType w:val="multilevel"/>
    <w:tmpl w:val="08725AB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04B92"/>
    <w:multiLevelType w:val="hybridMultilevel"/>
    <w:tmpl w:val="E6B0697E"/>
    <w:lvl w:ilvl="0" w:tplc="9AC61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5302"/>
    <w:multiLevelType w:val="hybridMultilevel"/>
    <w:tmpl w:val="125CBA98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076BB"/>
    <w:multiLevelType w:val="hybridMultilevel"/>
    <w:tmpl w:val="08EED34C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177CB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20956"/>
    <w:multiLevelType w:val="hybridMultilevel"/>
    <w:tmpl w:val="CFB28D48"/>
    <w:lvl w:ilvl="0" w:tplc="9F482F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71335"/>
    <w:multiLevelType w:val="hybridMultilevel"/>
    <w:tmpl w:val="0972C816"/>
    <w:lvl w:ilvl="0" w:tplc="2E48E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10"/>
  </w:num>
  <w:num w:numId="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4337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258C5"/>
    <w:rsid w:val="00026669"/>
    <w:rsid w:val="00032B20"/>
    <w:rsid w:val="00061ABF"/>
    <w:rsid w:val="000631C9"/>
    <w:rsid w:val="0007112D"/>
    <w:rsid w:val="0008238E"/>
    <w:rsid w:val="00082E84"/>
    <w:rsid w:val="000B0AC0"/>
    <w:rsid w:val="000C4803"/>
    <w:rsid w:val="000C60FE"/>
    <w:rsid w:val="000D2900"/>
    <w:rsid w:val="000D2DCC"/>
    <w:rsid w:val="000D2F00"/>
    <w:rsid w:val="000E5B83"/>
    <w:rsid w:val="000F008E"/>
    <w:rsid w:val="000F58BF"/>
    <w:rsid w:val="00104FB7"/>
    <w:rsid w:val="00120191"/>
    <w:rsid w:val="001352EE"/>
    <w:rsid w:val="00137B21"/>
    <w:rsid w:val="001515D2"/>
    <w:rsid w:val="0015203C"/>
    <w:rsid w:val="00190E9D"/>
    <w:rsid w:val="00196717"/>
    <w:rsid w:val="001B5448"/>
    <w:rsid w:val="001C27BC"/>
    <w:rsid w:val="001D6A06"/>
    <w:rsid w:val="001F06F2"/>
    <w:rsid w:val="001F15E4"/>
    <w:rsid w:val="001F5E8E"/>
    <w:rsid w:val="002065D4"/>
    <w:rsid w:val="00232315"/>
    <w:rsid w:val="00234BAB"/>
    <w:rsid w:val="0023605F"/>
    <w:rsid w:val="00242531"/>
    <w:rsid w:val="00243AD7"/>
    <w:rsid w:val="0025019F"/>
    <w:rsid w:val="00253E7F"/>
    <w:rsid w:val="0026257F"/>
    <w:rsid w:val="002811B1"/>
    <w:rsid w:val="00293CEF"/>
    <w:rsid w:val="002A14A9"/>
    <w:rsid w:val="002A2015"/>
    <w:rsid w:val="002A4023"/>
    <w:rsid w:val="002B467C"/>
    <w:rsid w:val="002B46C4"/>
    <w:rsid w:val="002B4759"/>
    <w:rsid w:val="002B4F13"/>
    <w:rsid w:val="002B528F"/>
    <w:rsid w:val="002B7A0E"/>
    <w:rsid w:val="002C182A"/>
    <w:rsid w:val="002C4E72"/>
    <w:rsid w:val="002C6987"/>
    <w:rsid w:val="002D22AA"/>
    <w:rsid w:val="002E543C"/>
    <w:rsid w:val="002F0084"/>
    <w:rsid w:val="002F0767"/>
    <w:rsid w:val="002F31BC"/>
    <w:rsid w:val="002F5C09"/>
    <w:rsid w:val="002F67B2"/>
    <w:rsid w:val="003008AC"/>
    <w:rsid w:val="003131D8"/>
    <w:rsid w:val="0031692F"/>
    <w:rsid w:val="00317434"/>
    <w:rsid w:val="0032645B"/>
    <w:rsid w:val="003361B0"/>
    <w:rsid w:val="00336CC0"/>
    <w:rsid w:val="00342FCC"/>
    <w:rsid w:val="003442E7"/>
    <w:rsid w:val="00365833"/>
    <w:rsid w:val="00372F8C"/>
    <w:rsid w:val="00373858"/>
    <w:rsid w:val="003867FC"/>
    <w:rsid w:val="00391743"/>
    <w:rsid w:val="003944B4"/>
    <w:rsid w:val="003B7C3A"/>
    <w:rsid w:val="003D17E9"/>
    <w:rsid w:val="003E0125"/>
    <w:rsid w:val="003E16C7"/>
    <w:rsid w:val="003E3BEF"/>
    <w:rsid w:val="0041102F"/>
    <w:rsid w:val="00434737"/>
    <w:rsid w:val="004509D9"/>
    <w:rsid w:val="00461F94"/>
    <w:rsid w:val="0046284B"/>
    <w:rsid w:val="00477642"/>
    <w:rsid w:val="004861AB"/>
    <w:rsid w:val="004C542C"/>
    <w:rsid w:val="004D4D05"/>
    <w:rsid w:val="004D7103"/>
    <w:rsid w:val="004E3D22"/>
    <w:rsid w:val="004E5235"/>
    <w:rsid w:val="004F1025"/>
    <w:rsid w:val="004F3709"/>
    <w:rsid w:val="004F4DF1"/>
    <w:rsid w:val="004F6C24"/>
    <w:rsid w:val="00505525"/>
    <w:rsid w:val="00506411"/>
    <w:rsid w:val="005255B4"/>
    <w:rsid w:val="00536AF4"/>
    <w:rsid w:val="005717CD"/>
    <w:rsid w:val="00574A20"/>
    <w:rsid w:val="0057753C"/>
    <w:rsid w:val="00580892"/>
    <w:rsid w:val="0058625B"/>
    <w:rsid w:val="005A07A7"/>
    <w:rsid w:val="005B4C67"/>
    <w:rsid w:val="005E2B5E"/>
    <w:rsid w:val="005F0B64"/>
    <w:rsid w:val="005F2BDB"/>
    <w:rsid w:val="005F447F"/>
    <w:rsid w:val="005F485A"/>
    <w:rsid w:val="00620BA2"/>
    <w:rsid w:val="00625A34"/>
    <w:rsid w:val="00634EAF"/>
    <w:rsid w:val="00634F7D"/>
    <w:rsid w:val="0064022A"/>
    <w:rsid w:val="00641D36"/>
    <w:rsid w:val="006464BC"/>
    <w:rsid w:val="00653515"/>
    <w:rsid w:val="00657DF2"/>
    <w:rsid w:val="00663E7C"/>
    <w:rsid w:val="006709F2"/>
    <w:rsid w:val="0067385E"/>
    <w:rsid w:val="0068483F"/>
    <w:rsid w:val="006963EC"/>
    <w:rsid w:val="006A25DB"/>
    <w:rsid w:val="006B0744"/>
    <w:rsid w:val="006B6E19"/>
    <w:rsid w:val="006C42CD"/>
    <w:rsid w:val="006D0D0F"/>
    <w:rsid w:val="00711B12"/>
    <w:rsid w:val="007166B0"/>
    <w:rsid w:val="007170FA"/>
    <w:rsid w:val="00720B88"/>
    <w:rsid w:val="007219EA"/>
    <w:rsid w:val="00723221"/>
    <w:rsid w:val="007253B2"/>
    <w:rsid w:val="0073463D"/>
    <w:rsid w:val="0075118F"/>
    <w:rsid w:val="00766887"/>
    <w:rsid w:val="00767C93"/>
    <w:rsid w:val="00783F1F"/>
    <w:rsid w:val="00786F88"/>
    <w:rsid w:val="007A44A1"/>
    <w:rsid w:val="007B4D3C"/>
    <w:rsid w:val="007B4F25"/>
    <w:rsid w:val="007B6648"/>
    <w:rsid w:val="007C2DAF"/>
    <w:rsid w:val="007C6F49"/>
    <w:rsid w:val="007E6344"/>
    <w:rsid w:val="007F147F"/>
    <w:rsid w:val="007F5FFC"/>
    <w:rsid w:val="007F7694"/>
    <w:rsid w:val="0080345F"/>
    <w:rsid w:val="00804828"/>
    <w:rsid w:val="00807773"/>
    <w:rsid w:val="00807FF6"/>
    <w:rsid w:val="00810B17"/>
    <w:rsid w:val="008152A6"/>
    <w:rsid w:val="00815E43"/>
    <w:rsid w:val="00816525"/>
    <w:rsid w:val="0082316B"/>
    <w:rsid w:val="00844871"/>
    <w:rsid w:val="00847F53"/>
    <w:rsid w:val="00852C6D"/>
    <w:rsid w:val="00866A8E"/>
    <w:rsid w:val="00870F9A"/>
    <w:rsid w:val="008B37FB"/>
    <w:rsid w:val="008B3EDD"/>
    <w:rsid w:val="008B4F4C"/>
    <w:rsid w:val="008F4C48"/>
    <w:rsid w:val="00903670"/>
    <w:rsid w:val="00922819"/>
    <w:rsid w:val="00923E9B"/>
    <w:rsid w:val="00941B85"/>
    <w:rsid w:val="009455E9"/>
    <w:rsid w:val="009473BE"/>
    <w:rsid w:val="00952ED0"/>
    <w:rsid w:val="00956F73"/>
    <w:rsid w:val="00960224"/>
    <w:rsid w:val="00967CC8"/>
    <w:rsid w:val="00973746"/>
    <w:rsid w:val="00987233"/>
    <w:rsid w:val="00991C5F"/>
    <w:rsid w:val="009953B6"/>
    <w:rsid w:val="009A16F8"/>
    <w:rsid w:val="009A282F"/>
    <w:rsid w:val="009B1A72"/>
    <w:rsid w:val="009C5FA5"/>
    <w:rsid w:val="009D44E6"/>
    <w:rsid w:val="009E02B7"/>
    <w:rsid w:val="009E4C3C"/>
    <w:rsid w:val="00A003AE"/>
    <w:rsid w:val="00A01E60"/>
    <w:rsid w:val="00A303EA"/>
    <w:rsid w:val="00A32270"/>
    <w:rsid w:val="00A33F0E"/>
    <w:rsid w:val="00A40FEB"/>
    <w:rsid w:val="00A44650"/>
    <w:rsid w:val="00A46B45"/>
    <w:rsid w:val="00A52DD0"/>
    <w:rsid w:val="00A565B0"/>
    <w:rsid w:val="00A91F8A"/>
    <w:rsid w:val="00A97BA6"/>
    <w:rsid w:val="00AB16F5"/>
    <w:rsid w:val="00AB4042"/>
    <w:rsid w:val="00AC0CD7"/>
    <w:rsid w:val="00AC3B79"/>
    <w:rsid w:val="00AC7DD1"/>
    <w:rsid w:val="00AE2AA9"/>
    <w:rsid w:val="00AE3073"/>
    <w:rsid w:val="00AE3580"/>
    <w:rsid w:val="00AE58AE"/>
    <w:rsid w:val="00B163C0"/>
    <w:rsid w:val="00B21BA6"/>
    <w:rsid w:val="00B23965"/>
    <w:rsid w:val="00B253F8"/>
    <w:rsid w:val="00B3131F"/>
    <w:rsid w:val="00B3587C"/>
    <w:rsid w:val="00B41BAB"/>
    <w:rsid w:val="00B42D54"/>
    <w:rsid w:val="00B453A9"/>
    <w:rsid w:val="00B67423"/>
    <w:rsid w:val="00B759CC"/>
    <w:rsid w:val="00B760A6"/>
    <w:rsid w:val="00B76B70"/>
    <w:rsid w:val="00B7794D"/>
    <w:rsid w:val="00B90EAA"/>
    <w:rsid w:val="00B9232E"/>
    <w:rsid w:val="00B97219"/>
    <w:rsid w:val="00BA1C97"/>
    <w:rsid w:val="00BA479A"/>
    <w:rsid w:val="00BA5C1A"/>
    <w:rsid w:val="00BB115F"/>
    <w:rsid w:val="00BB59B4"/>
    <w:rsid w:val="00BD2484"/>
    <w:rsid w:val="00BF1B06"/>
    <w:rsid w:val="00C06C61"/>
    <w:rsid w:val="00C071D7"/>
    <w:rsid w:val="00C11B74"/>
    <w:rsid w:val="00C12F8A"/>
    <w:rsid w:val="00C22416"/>
    <w:rsid w:val="00C23FA3"/>
    <w:rsid w:val="00C34255"/>
    <w:rsid w:val="00C50DAE"/>
    <w:rsid w:val="00C612E0"/>
    <w:rsid w:val="00C648C2"/>
    <w:rsid w:val="00C777F3"/>
    <w:rsid w:val="00C82715"/>
    <w:rsid w:val="00CA0F08"/>
    <w:rsid w:val="00CA48CD"/>
    <w:rsid w:val="00CB021B"/>
    <w:rsid w:val="00CB2BA4"/>
    <w:rsid w:val="00CD1B81"/>
    <w:rsid w:val="00CD59B1"/>
    <w:rsid w:val="00CD6A11"/>
    <w:rsid w:val="00CE3AE7"/>
    <w:rsid w:val="00CE63B4"/>
    <w:rsid w:val="00CF393D"/>
    <w:rsid w:val="00D107AB"/>
    <w:rsid w:val="00D11B6C"/>
    <w:rsid w:val="00D15C94"/>
    <w:rsid w:val="00D2312F"/>
    <w:rsid w:val="00D27AD1"/>
    <w:rsid w:val="00D30DB4"/>
    <w:rsid w:val="00D33992"/>
    <w:rsid w:val="00D356FF"/>
    <w:rsid w:val="00D4190E"/>
    <w:rsid w:val="00D45747"/>
    <w:rsid w:val="00D470B4"/>
    <w:rsid w:val="00D53023"/>
    <w:rsid w:val="00D54724"/>
    <w:rsid w:val="00D628EE"/>
    <w:rsid w:val="00D6327F"/>
    <w:rsid w:val="00D66D58"/>
    <w:rsid w:val="00D71991"/>
    <w:rsid w:val="00D76C47"/>
    <w:rsid w:val="00D76EF3"/>
    <w:rsid w:val="00D94A4F"/>
    <w:rsid w:val="00DA0254"/>
    <w:rsid w:val="00DB2B4F"/>
    <w:rsid w:val="00DB34D0"/>
    <w:rsid w:val="00DB6BC6"/>
    <w:rsid w:val="00DB6C85"/>
    <w:rsid w:val="00DC005C"/>
    <w:rsid w:val="00DC3657"/>
    <w:rsid w:val="00DC453A"/>
    <w:rsid w:val="00DC7662"/>
    <w:rsid w:val="00DD4C2D"/>
    <w:rsid w:val="00DE6CF0"/>
    <w:rsid w:val="00DF116A"/>
    <w:rsid w:val="00E10752"/>
    <w:rsid w:val="00E163D8"/>
    <w:rsid w:val="00E332A2"/>
    <w:rsid w:val="00E35774"/>
    <w:rsid w:val="00E35882"/>
    <w:rsid w:val="00E420E2"/>
    <w:rsid w:val="00E4647E"/>
    <w:rsid w:val="00E47036"/>
    <w:rsid w:val="00E51B40"/>
    <w:rsid w:val="00E659A2"/>
    <w:rsid w:val="00E739A4"/>
    <w:rsid w:val="00E838ED"/>
    <w:rsid w:val="00E90327"/>
    <w:rsid w:val="00E937F1"/>
    <w:rsid w:val="00E939D9"/>
    <w:rsid w:val="00EA1A0A"/>
    <w:rsid w:val="00EA21C1"/>
    <w:rsid w:val="00EB0487"/>
    <w:rsid w:val="00EB1A51"/>
    <w:rsid w:val="00EB3C60"/>
    <w:rsid w:val="00EB4C75"/>
    <w:rsid w:val="00EC6FF8"/>
    <w:rsid w:val="00EE3602"/>
    <w:rsid w:val="00EE4B2D"/>
    <w:rsid w:val="00EF28D4"/>
    <w:rsid w:val="00EF6905"/>
    <w:rsid w:val="00F023A4"/>
    <w:rsid w:val="00F070F4"/>
    <w:rsid w:val="00F275CC"/>
    <w:rsid w:val="00F31EF9"/>
    <w:rsid w:val="00F32D88"/>
    <w:rsid w:val="00F410BC"/>
    <w:rsid w:val="00F55C7D"/>
    <w:rsid w:val="00F666F8"/>
    <w:rsid w:val="00F84EB7"/>
    <w:rsid w:val="00FA07C2"/>
    <w:rsid w:val="00FA3573"/>
    <w:rsid w:val="00FA3B9D"/>
    <w:rsid w:val="00FD02AE"/>
    <w:rsid w:val="00FD480C"/>
    <w:rsid w:val="00F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207A7828"/>
  <w15:docId w15:val="{73989891-F2D3-4165-B5B5-C48F4C6E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E739A4"/>
    <w:pPr>
      <w:numPr>
        <w:numId w:val="9"/>
      </w:numPr>
    </w:pPr>
  </w:style>
  <w:style w:type="paragraph" w:customStyle="1" w:styleId="Rponse">
    <w:name w:val="Réponse"/>
    <w:basedOn w:val="Normal"/>
    <w:rsid w:val="00E739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1685-F415-4225-A09B-A84C999F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</Template>
  <TotalTime>1</TotalTime>
  <Pages>2</Pages>
  <Words>400</Words>
  <Characters>1931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IUTA-TLSE3</Company>
  <LinksUpToDate>false</LinksUpToDate>
  <CharactersWithSpaces>2327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anne-marie.amen;"Sylvain BARREAU" &lt;sylvain.barreau@iut-tlse3.fr&gt;</dc:creator>
  <cp:lastModifiedBy>Leo Maurel</cp:lastModifiedBy>
  <cp:revision>2</cp:revision>
  <cp:lastPrinted>2016-11-22T17:41:00Z</cp:lastPrinted>
  <dcterms:created xsi:type="dcterms:W3CDTF">2021-01-11T14:12:00Z</dcterms:created>
  <dcterms:modified xsi:type="dcterms:W3CDTF">2021-01-11T14:12:00Z</dcterms:modified>
</cp:coreProperties>
</file>