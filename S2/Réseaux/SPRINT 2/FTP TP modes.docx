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3A030" w14:textId="77777777" w:rsidR="00E939D9" w:rsidRPr="00960224" w:rsidRDefault="00767C93" w:rsidP="00302640">
      <w:pPr>
        <w:pStyle w:val="Titre"/>
      </w:pPr>
      <w:r>
        <w:t>TP</w:t>
      </w:r>
      <w:r w:rsidR="0075365A">
        <w:t xml:space="preserve"> </w:t>
      </w:r>
      <w:r w:rsidR="00233C47">
        <w:t>Modes FTP</w:t>
      </w:r>
    </w:p>
    <w:p w14:paraId="53F545BA" w14:textId="77777777" w:rsidR="005A07A7" w:rsidRDefault="005A07A7" w:rsidP="00EB12D6">
      <w:pPr>
        <w:pStyle w:val="Titre1"/>
        <w:numPr>
          <w:ilvl w:val="0"/>
          <w:numId w:val="0"/>
        </w:numPr>
      </w:pPr>
      <w:r>
        <w:t>Contexte de ce TP</w:t>
      </w:r>
    </w:p>
    <w:p w14:paraId="0380C6D1" w14:textId="6A8D0CD2" w:rsidR="005B176D" w:rsidRPr="002317A0" w:rsidRDefault="005B176D" w:rsidP="005B176D">
      <w:pPr>
        <w:rPr>
          <w:rStyle w:val="Accentuationlgre"/>
          <w:rFonts w:eastAsiaTheme="majorEastAsia"/>
        </w:rPr>
      </w:pPr>
      <w:bookmarkStart w:id="0" w:name="_Hlk67255952"/>
      <w:r>
        <w:rPr>
          <w:rStyle w:val="Accentuationlgre"/>
          <w:rFonts w:eastAsiaTheme="majorEastAsia"/>
        </w:rPr>
        <w:t>Depuis</w:t>
      </w:r>
      <w:r w:rsidRPr="002317A0">
        <w:rPr>
          <w:rStyle w:val="Accentuationlgre"/>
          <w:rFonts w:eastAsiaTheme="majorEastAsia"/>
        </w:rPr>
        <w:t xml:space="preserve"> </w:t>
      </w:r>
      <w:r>
        <w:rPr>
          <w:rStyle w:val="Accentuationlgre"/>
          <w:rFonts w:eastAsiaTheme="majorEastAsia"/>
        </w:rPr>
        <w:t>un</w:t>
      </w:r>
      <w:r w:rsidRPr="002317A0">
        <w:rPr>
          <w:rStyle w:val="Accentuationlgre"/>
          <w:rFonts w:eastAsiaTheme="majorEastAsia"/>
        </w:rPr>
        <w:t xml:space="preserve"> poste IUT ou une machine connectée au SSID Wifi </w:t>
      </w:r>
      <w:proofErr w:type="spellStart"/>
      <w:r w:rsidRPr="002317A0">
        <w:rPr>
          <w:rStyle w:val="Accentuationlgre"/>
          <w:rFonts w:eastAsiaTheme="majorEastAsia"/>
        </w:rPr>
        <w:t>IUTA_Interne</w:t>
      </w:r>
      <w:proofErr w:type="spellEnd"/>
      <w:r w:rsidR="0028386B">
        <w:rPr>
          <w:rStyle w:val="Accentuationlgre"/>
          <w:rFonts w:eastAsiaTheme="majorEastAsia"/>
        </w:rPr>
        <w:t>,</w:t>
      </w:r>
      <w:r w:rsidR="0028386B" w:rsidRPr="002A51CB">
        <w:rPr>
          <w:rStyle w:val="Accentuationlgre"/>
          <w:rFonts w:eastAsiaTheme="majorEastAsia"/>
        </w:rPr>
        <w:t xml:space="preserve"> ou à distance, un </w:t>
      </w:r>
      <w:proofErr w:type="spellStart"/>
      <w:r w:rsidR="0028386B" w:rsidRPr="002A51CB">
        <w:rPr>
          <w:rStyle w:val="Accentuationlgre"/>
          <w:rFonts w:eastAsiaTheme="majorEastAsia"/>
        </w:rPr>
        <w:t>device</w:t>
      </w:r>
      <w:proofErr w:type="spellEnd"/>
      <w:r w:rsidR="0028386B" w:rsidRPr="002A51CB">
        <w:rPr>
          <w:rStyle w:val="Accentuationlgre"/>
          <w:rFonts w:eastAsiaTheme="majorEastAsia"/>
        </w:rPr>
        <w:t xml:space="preserve"> personnel connecté à Internet.</w:t>
      </w:r>
    </w:p>
    <w:bookmarkEnd w:id="0"/>
    <w:p w14:paraId="7E57F605" w14:textId="77777777" w:rsidR="0083584E" w:rsidRDefault="00995F13" w:rsidP="0083584E">
      <w:pPr>
        <w:pStyle w:val="Titre1"/>
        <w:numPr>
          <w:ilvl w:val="0"/>
          <w:numId w:val="0"/>
        </w:numPr>
      </w:pPr>
      <w:r>
        <w:t>Objectif de ce TP</w:t>
      </w:r>
    </w:p>
    <w:p w14:paraId="0F862391" w14:textId="77777777" w:rsidR="00995F13" w:rsidRPr="005B176D" w:rsidRDefault="00233C47" w:rsidP="0083584E">
      <w:pPr>
        <w:rPr>
          <w:b/>
        </w:rPr>
      </w:pPr>
      <w:r>
        <w:rPr>
          <w:b/>
        </w:rPr>
        <w:t>Tester les 2 modes FTP</w:t>
      </w:r>
      <w:r w:rsidR="0083584E" w:rsidRPr="005B176D">
        <w:rPr>
          <w:b/>
        </w:rPr>
        <w:t>.</w:t>
      </w:r>
    </w:p>
    <w:p w14:paraId="280F2DFF" w14:textId="05A7D73F" w:rsidR="00805ECA" w:rsidRDefault="00805ECA" w:rsidP="00805ECA">
      <w:pPr>
        <w:pStyle w:val="Titre1"/>
        <w:numPr>
          <w:ilvl w:val="0"/>
          <w:numId w:val="0"/>
        </w:numPr>
        <w:spacing w:after="240"/>
      </w:pPr>
      <w:r>
        <w:t>Mode FTP</w:t>
      </w:r>
      <w:r w:rsidR="00AC2E23">
        <w:t xml:space="preserve"> actif</w:t>
      </w:r>
    </w:p>
    <w:p w14:paraId="69644B94" w14:textId="64C8CC97" w:rsidR="001206DF" w:rsidRDefault="001206DF" w:rsidP="001206DF">
      <w:pPr>
        <w:pStyle w:val="Paragraphedeliste"/>
        <w:numPr>
          <w:ilvl w:val="0"/>
          <w:numId w:val="14"/>
        </w:numPr>
      </w:pPr>
      <w:r>
        <w:t xml:space="preserve">Lancer le client FTP </w:t>
      </w:r>
      <w:proofErr w:type="spellStart"/>
      <w:r w:rsidRPr="00E0264B">
        <w:rPr>
          <w:i/>
        </w:rPr>
        <w:t>FileZilla</w:t>
      </w:r>
      <w:proofErr w:type="spellEnd"/>
      <w:r>
        <w:t>.</w:t>
      </w:r>
    </w:p>
    <w:p w14:paraId="47B45298" w14:textId="77777777" w:rsidR="001206DF" w:rsidRDefault="001206DF" w:rsidP="001206DF">
      <w:pPr>
        <w:pStyle w:val="Paragraphedeliste"/>
        <w:numPr>
          <w:ilvl w:val="0"/>
          <w:numId w:val="14"/>
        </w:numPr>
      </w:pPr>
      <w:r>
        <w:t xml:space="preserve">Se connecter à </w:t>
      </w:r>
      <w:proofErr w:type="spellStart"/>
      <w:r>
        <w:t>webmmi</w:t>
      </w:r>
      <w:proofErr w:type="spellEnd"/>
      <w:r>
        <w:t>.</w:t>
      </w:r>
    </w:p>
    <w:p w14:paraId="7DC37FE2" w14:textId="1819F186" w:rsidR="004244BF" w:rsidRDefault="00805ECA" w:rsidP="004244BF">
      <w:pPr>
        <w:pStyle w:val="Paragraphedeliste"/>
        <w:numPr>
          <w:ilvl w:val="0"/>
          <w:numId w:val="14"/>
        </w:numPr>
      </w:pPr>
      <w:r>
        <w:t xml:space="preserve">Dans </w:t>
      </w:r>
      <w:r w:rsidRPr="00D3496C">
        <w:rPr>
          <w:b/>
        </w:rPr>
        <w:t>Fichier </w:t>
      </w:r>
      <w:r w:rsidRPr="00D3496C">
        <w:t xml:space="preserve">&gt; </w:t>
      </w:r>
      <w:r w:rsidRPr="00D3496C">
        <w:rPr>
          <w:b/>
        </w:rPr>
        <w:t>ajouter la connexion actuelle dans le Gestionnaire de Sites</w:t>
      </w:r>
      <w:r>
        <w:t>.</w:t>
      </w:r>
    </w:p>
    <w:p w14:paraId="5B279A14" w14:textId="589094A4" w:rsidR="00805ECA" w:rsidRPr="00C9107C" w:rsidRDefault="00805ECA" w:rsidP="00805ECA">
      <w:pPr>
        <w:pStyle w:val="Paragraphedeliste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25D9925" wp14:editId="453C45AB">
            <wp:simplePos x="0" y="0"/>
            <wp:positionH relativeFrom="margin">
              <wp:posOffset>1758259</wp:posOffset>
            </wp:positionH>
            <wp:positionV relativeFrom="paragraph">
              <wp:posOffset>5715</wp:posOffset>
            </wp:positionV>
            <wp:extent cx="4587240" cy="3349413"/>
            <wp:effectExtent l="0" t="0" r="3810" b="381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349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Dans l’onglet </w:t>
      </w:r>
      <w:r w:rsidRPr="00D3496C">
        <w:rPr>
          <w:b/>
        </w:rPr>
        <w:t>Paramètres de transfert</w:t>
      </w:r>
      <w:r>
        <w:t>, tester le mode FTP actif :</w:t>
      </w:r>
    </w:p>
    <w:p w14:paraId="194ED526" w14:textId="77777777" w:rsidR="00805ECA" w:rsidRDefault="00805ECA" w:rsidP="00805ECA"/>
    <w:p w14:paraId="0053CB28" w14:textId="77777777" w:rsidR="00805ECA" w:rsidRDefault="00805ECA" w:rsidP="00805ECA"/>
    <w:p w14:paraId="29A5616C" w14:textId="77777777" w:rsidR="00805ECA" w:rsidRDefault="00805ECA" w:rsidP="00805ECA"/>
    <w:p w14:paraId="4897464D" w14:textId="77777777" w:rsidR="00805ECA" w:rsidRDefault="00805ECA" w:rsidP="00805ECA"/>
    <w:p w14:paraId="6E70C692" w14:textId="77777777" w:rsidR="00805ECA" w:rsidRDefault="00805ECA" w:rsidP="00805ECA"/>
    <w:p w14:paraId="777EBDA1" w14:textId="77777777" w:rsidR="00805ECA" w:rsidRDefault="00805ECA" w:rsidP="00805ECA"/>
    <w:p w14:paraId="543DCD96" w14:textId="77777777" w:rsidR="00805ECA" w:rsidRDefault="00805ECA" w:rsidP="00805ECA"/>
    <w:p w14:paraId="6204D652" w14:textId="77777777" w:rsidR="00805ECA" w:rsidRDefault="00805ECA" w:rsidP="00805ECA"/>
    <w:p w14:paraId="6E9EF807" w14:textId="77777777" w:rsidR="00805ECA" w:rsidRDefault="00805ECA" w:rsidP="00805ECA"/>
    <w:p w14:paraId="639E287D" w14:textId="77777777" w:rsidR="00805ECA" w:rsidRDefault="00805ECA" w:rsidP="00805ECA"/>
    <w:p w14:paraId="45843EAB" w14:textId="77777777" w:rsidR="00805ECA" w:rsidRDefault="00805ECA" w:rsidP="00805ECA"/>
    <w:p w14:paraId="7D64F83D" w14:textId="77777777" w:rsidR="00805ECA" w:rsidRDefault="00805ECA" w:rsidP="00805ECA"/>
    <w:p w14:paraId="25943F5D" w14:textId="4CFFBFC4" w:rsidR="00805ECA" w:rsidRDefault="00805ECA" w:rsidP="00805ECA"/>
    <w:p w14:paraId="434F885C" w14:textId="77777777" w:rsidR="00805ECA" w:rsidRDefault="00805ECA" w:rsidP="00805ECA"/>
    <w:p w14:paraId="5D2F0664" w14:textId="77777777" w:rsidR="00805ECA" w:rsidRDefault="00805ECA" w:rsidP="00805ECA"/>
    <w:p w14:paraId="7015036A" w14:textId="77777777" w:rsidR="00805ECA" w:rsidRDefault="00805ECA" w:rsidP="00805ECA"/>
    <w:p w14:paraId="7130F895" w14:textId="77777777" w:rsidR="00805ECA" w:rsidRPr="00C9107C" w:rsidRDefault="00805ECA" w:rsidP="00805ECA"/>
    <w:p w14:paraId="7EBD6EBA" w14:textId="2DA54BF3" w:rsidR="00805ECA" w:rsidRDefault="00805ECA" w:rsidP="00805ECA">
      <w:pPr>
        <w:pStyle w:val="Paragraphedeliste"/>
        <w:numPr>
          <w:ilvl w:val="0"/>
          <w:numId w:val="14"/>
        </w:numPr>
      </w:pPr>
      <w:r>
        <w:t xml:space="preserve">Relancer la connexion en mode actif. </w:t>
      </w:r>
      <w:r w:rsidR="004244BF">
        <w:t>En plus du port de connexion qui reste le port 21, q</w:t>
      </w:r>
      <w:r>
        <w:t xml:space="preserve">uel est le port </w:t>
      </w:r>
      <w:r w:rsidR="004244BF">
        <w:t xml:space="preserve">de données en </w:t>
      </w:r>
      <w:r>
        <w:t>FTP actif ?</w:t>
      </w:r>
      <w:r w:rsidR="004244BF">
        <w:t xml:space="preserve"> (À retrouver dans le cours)</w:t>
      </w:r>
    </w:p>
    <w:p w14:paraId="36AEA8ED" w14:textId="42A1CA6D" w:rsidR="004244BF" w:rsidRPr="00005C26" w:rsidRDefault="00005C26" w:rsidP="004244BF">
      <w:pPr>
        <w:rPr>
          <w:color w:val="4F81BD" w:themeColor="accent1"/>
          <w:sz w:val="24"/>
          <w:szCs w:val="24"/>
        </w:rPr>
      </w:pPr>
      <w:r w:rsidRPr="00005C26">
        <w:rPr>
          <w:color w:val="4F81BD" w:themeColor="accent1"/>
          <w:sz w:val="24"/>
          <w:szCs w:val="24"/>
        </w:rPr>
        <w:t>PORT 20</w:t>
      </w:r>
    </w:p>
    <w:p w14:paraId="49237F3B" w14:textId="7738C2B5" w:rsidR="00AC2E23" w:rsidRDefault="00AC2E23" w:rsidP="00AC2E23">
      <w:pPr>
        <w:pStyle w:val="Titre1"/>
        <w:numPr>
          <w:ilvl w:val="0"/>
          <w:numId w:val="0"/>
        </w:numPr>
        <w:spacing w:after="240"/>
      </w:pPr>
      <w:r>
        <w:t>Mode FTP passif</w:t>
      </w:r>
    </w:p>
    <w:p w14:paraId="7B0EF761" w14:textId="0C89006C" w:rsidR="004244BF" w:rsidRDefault="004244BF" w:rsidP="004244BF">
      <w:pPr>
        <w:pStyle w:val="Paragraphedeliste"/>
        <w:numPr>
          <w:ilvl w:val="0"/>
          <w:numId w:val="14"/>
        </w:numPr>
      </w:pPr>
      <w:r>
        <w:t xml:space="preserve">Redémarrer </w:t>
      </w:r>
      <w:proofErr w:type="spellStart"/>
      <w:r>
        <w:t>FileZilla</w:t>
      </w:r>
      <w:proofErr w:type="spellEnd"/>
      <w:r>
        <w:t>.</w:t>
      </w:r>
    </w:p>
    <w:p w14:paraId="3608AE31" w14:textId="5D2DF100" w:rsidR="004244BF" w:rsidRDefault="004244BF" w:rsidP="004244BF">
      <w:pPr>
        <w:pStyle w:val="Paragraphedeliste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EEC1DBE" wp14:editId="3B29AAFA">
            <wp:simplePos x="0" y="0"/>
            <wp:positionH relativeFrom="margin">
              <wp:posOffset>2471420</wp:posOffset>
            </wp:positionH>
            <wp:positionV relativeFrom="paragraph">
              <wp:posOffset>32385</wp:posOffset>
            </wp:positionV>
            <wp:extent cx="3905885" cy="901700"/>
            <wp:effectExtent l="19050" t="19050" r="18415" b="1270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885" cy="90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Dans la fenêtre de connexion, par un clic droit, faire </w:t>
      </w:r>
      <w:r w:rsidRPr="004244BF">
        <w:rPr>
          <w:b/>
          <w:bCs/>
        </w:rPr>
        <w:t>Afficher les détails</w:t>
      </w:r>
      <w:r>
        <w:t>.</w:t>
      </w:r>
    </w:p>
    <w:p w14:paraId="444DC67D" w14:textId="4A6EC3AE" w:rsidR="00805ECA" w:rsidRDefault="00805ECA" w:rsidP="00805ECA">
      <w:pPr>
        <w:pStyle w:val="Paragraphedeliste"/>
        <w:numPr>
          <w:ilvl w:val="0"/>
          <w:numId w:val="14"/>
        </w:numPr>
      </w:pPr>
      <w:r>
        <w:t>Tester le mode passif.</w:t>
      </w:r>
    </w:p>
    <w:p w14:paraId="1655D4FD" w14:textId="50B6F802" w:rsidR="00916F48" w:rsidRDefault="00916F48" w:rsidP="00916F48"/>
    <w:p w14:paraId="0C73A569" w14:textId="431ABBA8" w:rsidR="00916F48" w:rsidRDefault="00916F48" w:rsidP="00916F48"/>
    <w:p w14:paraId="3CAEDF96" w14:textId="77777777" w:rsidR="00916F48" w:rsidRDefault="00916F48">
      <w:pPr>
        <w:autoSpaceDE/>
        <w:autoSpaceDN/>
        <w:adjustRightInd/>
        <w:jc w:val="left"/>
      </w:pPr>
      <w:r>
        <w:br w:type="page"/>
      </w:r>
    </w:p>
    <w:p w14:paraId="4337CE5E" w14:textId="6E36DBE8" w:rsidR="00916F48" w:rsidRDefault="004244BF" w:rsidP="00805ECA">
      <w:pPr>
        <w:pStyle w:val="Paragraphedeliste"/>
        <w:numPr>
          <w:ilvl w:val="0"/>
          <w:numId w:val="14"/>
        </w:numPr>
      </w:pPr>
      <w:r>
        <w:lastRenderedPageBreak/>
        <w:t>Pour trouver le port de données en mode passif</w:t>
      </w:r>
      <w:r w:rsidR="00916F48">
        <w:t> :</w:t>
      </w:r>
    </w:p>
    <w:p w14:paraId="6B51ED75" w14:textId="4FD47805" w:rsidR="004244BF" w:rsidRDefault="00916F48" w:rsidP="00916F48">
      <w:pPr>
        <w:pStyle w:val="Paragraphedeliste"/>
        <w:numPr>
          <w:ilvl w:val="1"/>
          <w:numId w:val="14"/>
        </w:numPr>
      </w:pPr>
      <w:r w:rsidRPr="00916F48">
        <w:rPr>
          <w:rFonts w:ascii="Segoe UI" w:hAnsi="Segoe UI" w:cs="Segoe UI"/>
          <w:noProof/>
          <w:color w:val="000080"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2DACBC27" wp14:editId="7DB7ABCB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4382135" cy="409575"/>
            <wp:effectExtent l="19050" t="19050" r="18415" b="2857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40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Observer</w:t>
      </w:r>
      <w:r w:rsidR="004244BF">
        <w:t xml:space="preserve"> la réponse à la commande </w:t>
      </w:r>
      <w:r w:rsidR="004244BF">
        <w:rPr>
          <w:rFonts w:ascii="Segoe UI" w:hAnsi="Segoe UI" w:cs="Segoe UI"/>
          <w:color w:val="000080"/>
          <w:sz w:val="18"/>
          <w:szCs w:val="18"/>
        </w:rPr>
        <w:t>PASV</w:t>
      </w:r>
      <w:r w:rsidRPr="00916F48">
        <w:rPr>
          <w:noProof/>
        </w:rPr>
        <w:t xml:space="preserve"> </w:t>
      </w:r>
    </w:p>
    <w:p w14:paraId="01783FAC" w14:textId="5DEA4A71" w:rsidR="0077020A" w:rsidRDefault="00916F48" w:rsidP="0077020A">
      <w:pPr>
        <w:pStyle w:val="Paragraphedeliste"/>
        <w:numPr>
          <w:ilvl w:val="1"/>
          <w:numId w:val="14"/>
        </w:numPr>
      </w:pPr>
      <w:r>
        <w:t>Le port de données en mode passif est calculé en fonction des 2 derniers nombres affichés</w:t>
      </w:r>
      <w:r w:rsidRPr="00916F48">
        <w:t xml:space="preserve"> </w:t>
      </w:r>
      <w:r>
        <w:t>(</w:t>
      </w:r>
      <w:r w:rsidRPr="00916F48">
        <w:rPr>
          <w:i/>
          <w:iCs/>
        </w:rPr>
        <w:t>IP</w:t>
      </w:r>
      <w:proofErr w:type="gramStart"/>
      <w:r w:rsidRPr="00916F48">
        <w:rPr>
          <w:i/>
          <w:iCs/>
        </w:rPr>
        <w:t>1,IP</w:t>
      </w:r>
      <w:proofErr w:type="gramEnd"/>
      <w:r w:rsidRPr="00916F48">
        <w:rPr>
          <w:i/>
          <w:iCs/>
        </w:rPr>
        <w:t>2,IP3,IP4,PORT1,PORT2</w:t>
      </w:r>
      <w:r>
        <w:t xml:space="preserve">) : </w:t>
      </w:r>
      <w:r w:rsidRPr="00916F48">
        <w:rPr>
          <w:i/>
          <w:iCs/>
        </w:rPr>
        <w:t>PORT1</w:t>
      </w:r>
      <w:r>
        <w:t xml:space="preserve"> * 256 + </w:t>
      </w:r>
      <w:r w:rsidRPr="00916F48">
        <w:rPr>
          <w:i/>
          <w:iCs/>
        </w:rPr>
        <w:t>PORT2</w:t>
      </w:r>
    </w:p>
    <w:p w14:paraId="789CBD0F" w14:textId="77777777" w:rsidR="00916F48" w:rsidRPr="00916F48" w:rsidRDefault="00916F48" w:rsidP="00916F48">
      <w:pPr>
        <w:rPr>
          <w:color w:val="FF0000"/>
          <w:sz w:val="24"/>
          <w:szCs w:val="24"/>
        </w:rPr>
      </w:pPr>
    </w:p>
    <w:p w14:paraId="538D5FE1" w14:textId="5FFB47BA" w:rsidR="00916F48" w:rsidRDefault="00916F48" w:rsidP="00805ECA">
      <w:pPr>
        <w:pStyle w:val="Paragraphedeliste"/>
        <w:numPr>
          <w:ilvl w:val="0"/>
          <w:numId w:val="14"/>
        </w:numPr>
      </w:pPr>
      <w:r>
        <w:t>Est-ce bien un port utilisateur ?</w:t>
      </w:r>
    </w:p>
    <w:p w14:paraId="45FB8768" w14:textId="6107B047" w:rsidR="008871F7" w:rsidRPr="00EF63AD" w:rsidRDefault="00EF63AD" w:rsidP="008871F7">
      <w:pPr>
        <w:rPr>
          <w:color w:val="4F81BD" w:themeColor="accent1"/>
          <w:sz w:val="24"/>
          <w:szCs w:val="24"/>
        </w:rPr>
      </w:pPr>
      <w:r w:rsidRPr="00EF63AD">
        <w:rPr>
          <w:color w:val="4F81BD" w:themeColor="accent1"/>
          <w:sz w:val="24"/>
          <w:szCs w:val="24"/>
        </w:rPr>
        <w:t>Oui car cela fait 53</w:t>
      </w:r>
      <w:r>
        <w:rPr>
          <w:color w:val="4F81BD" w:themeColor="accent1"/>
          <w:sz w:val="24"/>
          <w:szCs w:val="24"/>
        </w:rPr>
        <w:t xml:space="preserve"> </w:t>
      </w:r>
      <w:r w:rsidRPr="00EF63AD">
        <w:rPr>
          <w:color w:val="4F81BD" w:themeColor="accent1"/>
          <w:sz w:val="24"/>
          <w:szCs w:val="24"/>
        </w:rPr>
        <w:t>536 et c’est entre 1024 et 65</w:t>
      </w:r>
      <w:r>
        <w:rPr>
          <w:color w:val="4F81BD" w:themeColor="accent1"/>
          <w:sz w:val="24"/>
          <w:szCs w:val="24"/>
        </w:rPr>
        <w:t xml:space="preserve"> </w:t>
      </w:r>
      <w:r w:rsidRPr="00EF63AD">
        <w:rPr>
          <w:color w:val="4F81BD" w:themeColor="accent1"/>
          <w:sz w:val="24"/>
          <w:szCs w:val="24"/>
        </w:rPr>
        <w:t>535</w:t>
      </w:r>
    </w:p>
    <w:p w14:paraId="6EEBB3F4" w14:textId="73A31775" w:rsidR="00916F48" w:rsidRDefault="00916F48" w:rsidP="00916F48">
      <w:pPr>
        <w:pStyle w:val="Titre1"/>
        <w:numPr>
          <w:ilvl w:val="0"/>
          <w:numId w:val="0"/>
        </w:numPr>
        <w:spacing w:after="240"/>
      </w:pPr>
      <w:r>
        <w:t>Mode FTP par défaut</w:t>
      </w:r>
    </w:p>
    <w:p w14:paraId="76C4790E" w14:textId="71A42AD4" w:rsidR="00805ECA" w:rsidRDefault="000D6F96" w:rsidP="00805ECA">
      <w:pPr>
        <w:pStyle w:val="Paragraphedeliste"/>
        <w:numPr>
          <w:ilvl w:val="0"/>
          <w:numId w:val="14"/>
        </w:numPr>
      </w:pPr>
      <w:r>
        <w:t xml:space="preserve">Revenir au mode par défaut. </w:t>
      </w:r>
      <w:r w:rsidR="00805ECA">
        <w:t>Quel est</w:t>
      </w:r>
      <w:r>
        <w:t>-il </w:t>
      </w:r>
      <w:r w:rsidR="00805ECA">
        <w:t>? Actif ou passif ?</w:t>
      </w:r>
    </w:p>
    <w:p w14:paraId="6A651182" w14:textId="603C1AC1" w:rsidR="000D6F96" w:rsidRPr="00722613" w:rsidRDefault="00722613" w:rsidP="000D6F96">
      <w:pPr>
        <w:rPr>
          <w:color w:val="4F81BD" w:themeColor="accent1"/>
        </w:rPr>
      </w:pPr>
      <w:r w:rsidRPr="00722613">
        <w:rPr>
          <w:color w:val="4F81BD" w:themeColor="accent1"/>
        </w:rPr>
        <w:t>Passif</w:t>
      </w:r>
      <w:bookmarkStart w:id="1" w:name="_GoBack"/>
      <w:bookmarkEnd w:id="1"/>
    </w:p>
    <w:sectPr w:rsidR="000D6F96" w:rsidRPr="00722613" w:rsidSect="0083584E">
      <w:type w:val="continuous"/>
      <w:pgSz w:w="11907" w:h="16840" w:code="9"/>
      <w:pgMar w:top="1134" w:right="1134" w:bottom="1134" w:left="1134" w:header="567" w:footer="17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EBB7A" w14:textId="77777777" w:rsidR="00805ECA" w:rsidRDefault="00805ECA" w:rsidP="00302640">
      <w:r>
        <w:separator/>
      </w:r>
    </w:p>
  </w:endnote>
  <w:endnote w:type="continuationSeparator" w:id="0">
    <w:p w14:paraId="274562D9" w14:textId="77777777" w:rsidR="00805ECA" w:rsidRDefault="00805ECA" w:rsidP="0030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C9F8D" w14:textId="77777777" w:rsidR="00805ECA" w:rsidRDefault="00805ECA" w:rsidP="00302640">
      <w:r>
        <w:separator/>
      </w:r>
    </w:p>
  </w:footnote>
  <w:footnote w:type="continuationSeparator" w:id="0">
    <w:p w14:paraId="4A23733A" w14:textId="77777777" w:rsidR="00805ECA" w:rsidRDefault="00805ECA" w:rsidP="00302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F3A71"/>
    <w:multiLevelType w:val="hybridMultilevel"/>
    <w:tmpl w:val="7F6CB0D6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11"/>
    <w:multiLevelType w:val="hybridMultilevel"/>
    <w:tmpl w:val="545E0F8A"/>
    <w:lvl w:ilvl="0" w:tplc="A372C0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D0116"/>
    <w:multiLevelType w:val="hybridMultilevel"/>
    <w:tmpl w:val="545E0F8A"/>
    <w:lvl w:ilvl="0" w:tplc="A372C0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80B93"/>
    <w:multiLevelType w:val="hybridMultilevel"/>
    <w:tmpl w:val="ACA83214"/>
    <w:lvl w:ilvl="0" w:tplc="A372C0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80B49"/>
    <w:multiLevelType w:val="hybridMultilevel"/>
    <w:tmpl w:val="545E0F8A"/>
    <w:lvl w:ilvl="0" w:tplc="A372C0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B1BB6"/>
    <w:multiLevelType w:val="hybridMultilevel"/>
    <w:tmpl w:val="0D46B4AC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32E80"/>
    <w:multiLevelType w:val="hybridMultilevel"/>
    <w:tmpl w:val="D42878FC"/>
    <w:lvl w:ilvl="0" w:tplc="9DE6F46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C902EE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F3262"/>
    <w:multiLevelType w:val="hybridMultilevel"/>
    <w:tmpl w:val="1CDEB25E"/>
    <w:lvl w:ilvl="0" w:tplc="A372C0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auto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569E4"/>
    <w:multiLevelType w:val="hybridMultilevel"/>
    <w:tmpl w:val="545E0F8A"/>
    <w:lvl w:ilvl="0" w:tplc="A372C0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63FFB"/>
    <w:multiLevelType w:val="hybridMultilevel"/>
    <w:tmpl w:val="162611AA"/>
    <w:lvl w:ilvl="0" w:tplc="2E48E262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E411FED"/>
    <w:multiLevelType w:val="multilevel"/>
    <w:tmpl w:val="2DA69E2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29724E"/>
    <w:multiLevelType w:val="multilevel"/>
    <w:tmpl w:val="032C2CAC"/>
    <w:lvl w:ilvl="0">
      <w:start w:val="1"/>
      <w:numFmt w:val="decimal"/>
      <w:pStyle w:val="Listenumros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767256A"/>
    <w:multiLevelType w:val="hybridMultilevel"/>
    <w:tmpl w:val="545E0F8A"/>
    <w:lvl w:ilvl="0" w:tplc="A372C0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647E3"/>
    <w:multiLevelType w:val="hybridMultilevel"/>
    <w:tmpl w:val="5320740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  <w:color w:val="auto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9"/>
  </w:num>
  <w:num w:numId="5">
    <w:abstractNumId w:val="13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12"/>
  </w:num>
  <w:num w:numId="11">
    <w:abstractNumId w:val="1"/>
  </w:num>
  <w:num w:numId="12">
    <w:abstractNumId w:val="4"/>
  </w:num>
  <w:num w:numId="13">
    <w:abstractNumId w:val="2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6625" fillcolor="white">
      <v:fill color="white"/>
      <o:colormru v:ext="edit" colors="#737373,#8c8c8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4E6"/>
    <w:rsid w:val="00005ABC"/>
    <w:rsid w:val="00005C26"/>
    <w:rsid w:val="0001695D"/>
    <w:rsid w:val="0002364A"/>
    <w:rsid w:val="00026669"/>
    <w:rsid w:val="00027D13"/>
    <w:rsid w:val="00032B20"/>
    <w:rsid w:val="000619BB"/>
    <w:rsid w:val="00061ABF"/>
    <w:rsid w:val="00064EDA"/>
    <w:rsid w:val="0008018D"/>
    <w:rsid w:val="00082E84"/>
    <w:rsid w:val="00090B35"/>
    <w:rsid w:val="000B727B"/>
    <w:rsid w:val="000C4803"/>
    <w:rsid w:val="000D1982"/>
    <w:rsid w:val="000D2DCC"/>
    <w:rsid w:val="000D6F96"/>
    <w:rsid w:val="000E5B83"/>
    <w:rsid w:val="00104FB7"/>
    <w:rsid w:val="0011122B"/>
    <w:rsid w:val="001206DF"/>
    <w:rsid w:val="00121AEB"/>
    <w:rsid w:val="00130BF0"/>
    <w:rsid w:val="00134E94"/>
    <w:rsid w:val="001352EE"/>
    <w:rsid w:val="001359B2"/>
    <w:rsid w:val="00161B56"/>
    <w:rsid w:val="001757BC"/>
    <w:rsid w:val="00184CAA"/>
    <w:rsid w:val="00190E9D"/>
    <w:rsid w:val="00196717"/>
    <w:rsid w:val="001A17E2"/>
    <w:rsid w:val="001A3F23"/>
    <w:rsid w:val="001B5AD8"/>
    <w:rsid w:val="001B7E7E"/>
    <w:rsid w:val="001C55BE"/>
    <w:rsid w:val="001D04DF"/>
    <w:rsid w:val="00205B8D"/>
    <w:rsid w:val="002109B6"/>
    <w:rsid w:val="00221326"/>
    <w:rsid w:val="00221A04"/>
    <w:rsid w:val="00232315"/>
    <w:rsid w:val="00233C47"/>
    <w:rsid w:val="00234BAB"/>
    <w:rsid w:val="00242531"/>
    <w:rsid w:val="00253E7F"/>
    <w:rsid w:val="00260521"/>
    <w:rsid w:val="0026257F"/>
    <w:rsid w:val="00264162"/>
    <w:rsid w:val="002757C3"/>
    <w:rsid w:val="00277F2B"/>
    <w:rsid w:val="0028386B"/>
    <w:rsid w:val="00292D20"/>
    <w:rsid w:val="00293CEF"/>
    <w:rsid w:val="002A006F"/>
    <w:rsid w:val="002A4023"/>
    <w:rsid w:val="002B08A0"/>
    <w:rsid w:val="002B46C4"/>
    <w:rsid w:val="002B4759"/>
    <w:rsid w:val="002B528F"/>
    <w:rsid w:val="002B7EB1"/>
    <w:rsid w:val="002C1338"/>
    <w:rsid w:val="002C182A"/>
    <w:rsid w:val="002C2E1D"/>
    <w:rsid w:val="002E400F"/>
    <w:rsid w:val="002E543C"/>
    <w:rsid w:val="002F28A5"/>
    <w:rsid w:val="002F31BC"/>
    <w:rsid w:val="002F457A"/>
    <w:rsid w:val="002F5C09"/>
    <w:rsid w:val="002F66B0"/>
    <w:rsid w:val="002F67B2"/>
    <w:rsid w:val="003008AC"/>
    <w:rsid w:val="00302640"/>
    <w:rsid w:val="0030432E"/>
    <w:rsid w:val="003131D8"/>
    <w:rsid w:val="0031576E"/>
    <w:rsid w:val="0031692F"/>
    <w:rsid w:val="00317434"/>
    <w:rsid w:val="003361B0"/>
    <w:rsid w:val="00342FCC"/>
    <w:rsid w:val="003655FE"/>
    <w:rsid w:val="00365833"/>
    <w:rsid w:val="00373858"/>
    <w:rsid w:val="003807D0"/>
    <w:rsid w:val="003867FC"/>
    <w:rsid w:val="00393886"/>
    <w:rsid w:val="003D17E9"/>
    <w:rsid w:val="003D509D"/>
    <w:rsid w:val="003D6323"/>
    <w:rsid w:val="003D6D6B"/>
    <w:rsid w:val="003E0125"/>
    <w:rsid w:val="003E07CE"/>
    <w:rsid w:val="003E16C7"/>
    <w:rsid w:val="003E3BEF"/>
    <w:rsid w:val="003E680F"/>
    <w:rsid w:val="00417A7D"/>
    <w:rsid w:val="004244BF"/>
    <w:rsid w:val="00433EC2"/>
    <w:rsid w:val="004509D9"/>
    <w:rsid w:val="00461F94"/>
    <w:rsid w:val="0047222D"/>
    <w:rsid w:val="004752D2"/>
    <w:rsid w:val="00480DDF"/>
    <w:rsid w:val="00494E3C"/>
    <w:rsid w:val="004A0345"/>
    <w:rsid w:val="004C542C"/>
    <w:rsid w:val="004F6C24"/>
    <w:rsid w:val="00504205"/>
    <w:rsid w:val="00504560"/>
    <w:rsid w:val="00521187"/>
    <w:rsid w:val="00522A12"/>
    <w:rsid w:val="00522C1A"/>
    <w:rsid w:val="00544011"/>
    <w:rsid w:val="005706E8"/>
    <w:rsid w:val="00574A20"/>
    <w:rsid w:val="00580892"/>
    <w:rsid w:val="00587B42"/>
    <w:rsid w:val="005A07A7"/>
    <w:rsid w:val="005A2952"/>
    <w:rsid w:val="005A3B94"/>
    <w:rsid w:val="005A4A8B"/>
    <w:rsid w:val="005B176D"/>
    <w:rsid w:val="005C2EAA"/>
    <w:rsid w:val="005D6711"/>
    <w:rsid w:val="005E2B5E"/>
    <w:rsid w:val="005E6189"/>
    <w:rsid w:val="005F0B64"/>
    <w:rsid w:val="005F447F"/>
    <w:rsid w:val="005F485A"/>
    <w:rsid w:val="00620BA2"/>
    <w:rsid w:val="00625A34"/>
    <w:rsid w:val="0062622B"/>
    <w:rsid w:val="0062626A"/>
    <w:rsid w:val="00634EAF"/>
    <w:rsid w:val="00634F7D"/>
    <w:rsid w:val="0064022A"/>
    <w:rsid w:val="00653515"/>
    <w:rsid w:val="00663E7C"/>
    <w:rsid w:val="0067385E"/>
    <w:rsid w:val="00674741"/>
    <w:rsid w:val="006860B7"/>
    <w:rsid w:val="006A25DB"/>
    <w:rsid w:val="006A4274"/>
    <w:rsid w:val="006A4E91"/>
    <w:rsid w:val="006B0744"/>
    <w:rsid w:val="006C1D5D"/>
    <w:rsid w:val="006C34F5"/>
    <w:rsid w:val="006D0D0F"/>
    <w:rsid w:val="00711B12"/>
    <w:rsid w:val="00722613"/>
    <w:rsid w:val="007253B2"/>
    <w:rsid w:val="00736438"/>
    <w:rsid w:val="0075118F"/>
    <w:rsid w:val="0075365A"/>
    <w:rsid w:val="00755B32"/>
    <w:rsid w:val="007652C5"/>
    <w:rsid w:val="00767C93"/>
    <w:rsid w:val="0077020A"/>
    <w:rsid w:val="00783F1F"/>
    <w:rsid w:val="00786F88"/>
    <w:rsid w:val="007A44A1"/>
    <w:rsid w:val="007B4D3C"/>
    <w:rsid w:val="007B4F25"/>
    <w:rsid w:val="007B6648"/>
    <w:rsid w:val="007B7CA8"/>
    <w:rsid w:val="007D586C"/>
    <w:rsid w:val="007F147F"/>
    <w:rsid w:val="007F6817"/>
    <w:rsid w:val="007F6C5B"/>
    <w:rsid w:val="007F6D91"/>
    <w:rsid w:val="007F7A75"/>
    <w:rsid w:val="0080345F"/>
    <w:rsid w:val="00805ECA"/>
    <w:rsid w:val="00807773"/>
    <w:rsid w:val="00807FF6"/>
    <w:rsid w:val="008152A6"/>
    <w:rsid w:val="00816525"/>
    <w:rsid w:val="0082316B"/>
    <w:rsid w:val="008319E9"/>
    <w:rsid w:val="0083584E"/>
    <w:rsid w:val="00844871"/>
    <w:rsid w:val="008477A6"/>
    <w:rsid w:val="00847F53"/>
    <w:rsid w:val="00852C6D"/>
    <w:rsid w:val="00866A8E"/>
    <w:rsid w:val="00870F9A"/>
    <w:rsid w:val="00886D25"/>
    <w:rsid w:val="008871F7"/>
    <w:rsid w:val="00894006"/>
    <w:rsid w:val="00895BD5"/>
    <w:rsid w:val="008A2318"/>
    <w:rsid w:val="008B37FB"/>
    <w:rsid w:val="008E53DF"/>
    <w:rsid w:val="008F584F"/>
    <w:rsid w:val="00903670"/>
    <w:rsid w:val="00907830"/>
    <w:rsid w:val="00916F48"/>
    <w:rsid w:val="0093207A"/>
    <w:rsid w:val="00941B85"/>
    <w:rsid w:val="009455E9"/>
    <w:rsid w:val="009473BE"/>
    <w:rsid w:val="009518A6"/>
    <w:rsid w:val="00956F73"/>
    <w:rsid w:val="00960224"/>
    <w:rsid w:val="00966D4A"/>
    <w:rsid w:val="00967CC8"/>
    <w:rsid w:val="00994A9C"/>
    <w:rsid w:val="009953B6"/>
    <w:rsid w:val="00995F13"/>
    <w:rsid w:val="009A16F8"/>
    <w:rsid w:val="009A282F"/>
    <w:rsid w:val="009B1A72"/>
    <w:rsid w:val="009C5FA5"/>
    <w:rsid w:val="009D44E6"/>
    <w:rsid w:val="009E02B7"/>
    <w:rsid w:val="009E4C3C"/>
    <w:rsid w:val="009F1B29"/>
    <w:rsid w:val="00A003AE"/>
    <w:rsid w:val="00A06C6E"/>
    <w:rsid w:val="00A25000"/>
    <w:rsid w:val="00A303EA"/>
    <w:rsid w:val="00A37824"/>
    <w:rsid w:val="00A44650"/>
    <w:rsid w:val="00A46B45"/>
    <w:rsid w:val="00A85693"/>
    <w:rsid w:val="00A97BA6"/>
    <w:rsid w:val="00AA7CE3"/>
    <w:rsid w:val="00AB16F5"/>
    <w:rsid w:val="00AC0CD7"/>
    <w:rsid w:val="00AC2E23"/>
    <w:rsid w:val="00AC3B79"/>
    <w:rsid w:val="00AC7DD1"/>
    <w:rsid w:val="00AD1013"/>
    <w:rsid w:val="00AD2937"/>
    <w:rsid w:val="00AE3073"/>
    <w:rsid w:val="00AE3580"/>
    <w:rsid w:val="00AF3AB1"/>
    <w:rsid w:val="00AF5324"/>
    <w:rsid w:val="00B03F12"/>
    <w:rsid w:val="00B23965"/>
    <w:rsid w:val="00B253F8"/>
    <w:rsid w:val="00B3131F"/>
    <w:rsid w:val="00B33682"/>
    <w:rsid w:val="00B35E01"/>
    <w:rsid w:val="00B52B0F"/>
    <w:rsid w:val="00B67423"/>
    <w:rsid w:val="00B759CC"/>
    <w:rsid w:val="00B760A6"/>
    <w:rsid w:val="00B76148"/>
    <w:rsid w:val="00B77584"/>
    <w:rsid w:val="00B97219"/>
    <w:rsid w:val="00BA0800"/>
    <w:rsid w:val="00BA479A"/>
    <w:rsid w:val="00BA5925"/>
    <w:rsid w:val="00BA5C1A"/>
    <w:rsid w:val="00BB3646"/>
    <w:rsid w:val="00BC462F"/>
    <w:rsid w:val="00BD0870"/>
    <w:rsid w:val="00BF45C7"/>
    <w:rsid w:val="00C071D7"/>
    <w:rsid w:val="00C11B74"/>
    <w:rsid w:val="00C1263F"/>
    <w:rsid w:val="00C17BCB"/>
    <w:rsid w:val="00C22416"/>
    <w:rsid w:val="00C34255"/>
    <w:rsid w:val="00C54430"/>
    <w:rsid w:val="00C612E0"/>
    <w:rsid w:val="00C82715"/>
    <w:rsid w:val="00C872FA"/>
    <w:rsid w:val="00C9107C"/>
    <w:rsid w:val="00CB021B"/>
    <w:rsid w:val="00CB2BA4"/>
    <w:rsid w:val="00CD6A11"/>
    <w:rsid w:val="00CE3AE7"/>
    <w:rsid w:val="00CF220B"/>
    <w:rsid w:val="00CF393D"/>
    <w:rsid w:val="00CF43F9"/>
    <w:rsid w:val="00CF50BA"/>
    <w:rsid w:val="00D04E7D"/>
    <w:rsid w:val="00D107AB"/>
    <w:rsid w:val="00D11B6C"/>
    <w:rsid w:val="00D11F79"/>
    <w:rsid w:val="00D2312F"/>
    <w:rsid w:val="00D307EA"/>
    <w:rsid w:val="00D30DB4"/>
    <w:rsid w:val="00D3496C"/>
    <w:rsid w:val="00D4190E"/>
    <w:rsid w:val="00D45954"/>
    <w:rsid w:val="00D53023"/>
    <w:rsid w:val="00D54724"/>
    <w:rsid w:val="00D628EE"/>
    <w:rsid w:val="00D66D58"/>
    <w:rsid w:val="00D67785"/>
    <w:rsid w:val="00D72B3B"/>
    <w:rsid w:val="00D76EF3"/>
    <w:rsid w:val="00D935F7"/>
    <w:rsid w:val="00D97997"/>
    <w:rsid w:val="00DB34D0"/>
    <w:rsid w:val="00DC7662"/>
    <w:rsid w:val="00DD4C2D"/>
    <w:rsid w:val="00DE0BA9"/>
    <w:rsid w:val="00DF116A"/>
    <w:rsid w:val="00E000CB"/>
    <w:rsid w:val="00E0264B"/>
    <w:rsid w:val="00E10752"/>
    <w:rsid w:val="00E107BA"/>
    <w:rsid w:val="00E21907"/>
    <w:rsid w:val="00E332A2"/>
    <w:rsid w:val="00E420E2"/>
    <w:rsid w:val="00E4270F"/>
    <w:rsid w:val="00E47036"/>
    <w:rsid w:val="00E536B1"/>
    <w:rsid w:val="00E61967"/>
    <w:rsid w:val="00E7103F"/>
    <w:rsid w:val="00E91C7C"/>
    <w:rsid w:val="00E937F1"/>
    <w:rsid w:val="00E939D9"/>
    <w:rsid w:val="00EA04F8"/>
    <w:rsid w:val="00EB0FCE"/>
    <w:rsid w:val="00EB12D6"/>
    <w:rsid w:val="00EB1A51"/>
    <w:rsid w:val="00EB354F"/>
    <w:rsid w:val="00EC6FF8"/>
    <w:rsid w:val="00EF0491"/>
    <w:rsid w:val="00EF63AD"/>
    <w:rsid w:val="00F32D88"/>
    <w:rsid w:val="00F55C7D"/>
    <w:rsid w:val="00F665C1"/>
    <w:rsid w:val="00F666F8"/>
    <w:rsid w:val="00F82FFE"/>
    <w:rsid w:val="00F84EB7"/>
    <w:rsid w:val="00F9108F"/>
    <w:rsid w:val="00F933A9"/>
    <w:rsid w:val="00F94783"/>
    <w:rsid w:val="00FD02AE"/>
    <w:rsid w:val="00FE165C"/>
    <w:rsid w:val="00FF63FE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 fillcolor="white">
      <v:fill color="white"/>
      <o:colormru v:ext="edit" colors="#737373,#8c8c8c"/>
    </o:shapedefaults>
    <o:shapelayout v:ext="edit">
      <o:idmap v:ext="edit" data="1"/>
    </o:shapelayout>
  </w:shapeDefaults>
  <w:decimalSymbol w:val=","/>
  <w:listSeparator w:val=";"/>
  <w14:docId w14:val="61F3134A"/>
  <w15:docId w15:val="{2A526045-A1EC-4A57-B430-25EB45F4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0491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96022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rsid w:val="00BA08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link w:val="DefaultCar"/>
    <w:rsid w:val="00234BAB"/>
    <w:pPr>
      <w:widowControl w:val="0"/>
      <w:autoSpaceDE w:val="0"/>
      <w:autoSpaceDN w:val="0"/>
      <w:adjustRightInd w:val="0"/>
    </w:pPr>
    <w:rPr>
      <w:rFonts w:ascii="DIN" w:eastAsia="Times New Roman" w:hAnsi="DIN"/>
      <w:color w:val="000000"/>
      <w:sz w:val="24"/>
    </w:rPr>
  </w:style>
  <w:style w:type="paragraph" w:customStyle="1" w:styleId="CM1">
    <w:name w:val="CM1"/>
    <w:basedOn w:val="Default"/>
    <w:next w:val="Default"/>
    <w:rsid w:val="00234BAB"/>
    <w:pPr>
      <w:spacing w:line="193" w:lineRule="atLeast"/>
    </w:pPr>
    <w:rPr>
      <w:color w:val="auto"/>
    </w:rPr>
  </w:style>
  <w:style w:type="paragraph" w:customStyle="1" w:styleId="CM3">
    <w:name w:val="CM3"/>
    <w:basedOn w:val="Default"/>
    <w:next w:val="Default"/>
    <w:rsid w:val="00234BAB"/>
    <w:rPr>
      <w:color w:val="auto"/>
    </w:rPr>
  </w:style>
  <w:style w:type="paragraph" w:customStyle="1" w:styleId="CM4">
    <w:name w:val="CM4"/>
    <w:basedOn w:val="Default"/>
    <w:next w:val="Default"/>
    <w:rsid w:val="00234BAB"/>
    <w:rPr>
      <w:color w:val="auto"/>
    </w:rPr>
  </w:style>
  <w:style w:type="paragraph" w:customStyle="1" w:styleId="CM2">
    <w:name w:val="CM2"/>
    <w:basedOn w:val="Default"/>
    <w:next w:val="Default"/>
    <w:rsid w:val="00234BAB"/>
    <w:pPr>
      <w:spacing w:line="793" w:lineRule="atLeast"/>
    </w:pPr>
    <w:rPr>
      <w:color w:val="auto"/>
    </w:rPr>
  </w:style>
  <w:style w:type="character" w:styleId="Lienhypertexte">
    <w:name w:val="Hyperlink"/>
    <w:basedOn w:val="Policepardfaut"/>
    <w:rsid w:val="00234BAB"/>
    <w:rPr>
      <w:color w:val="0000FF"/>
      <w:u w:val="single"/>
    </w:rPr>
  </w:style>
  <w:style w:type="paragraph" w:styleId="En-tte">
    <w:name w:val="header"/>
    <w:basedOn w:val="Normal"/>
    <w:rsid w:val="00234BA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BAB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61F9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depageIUT">
    <w:name w:val="Pied de page IUT"/>
    <w:basedOn w:val="Default"/>
    <w:link w:val="PieddepageIUTCar"/>
    <w:qFormat/>
    <w:rsid w:val="00B23965"/>
    <w:pPr>
      <w:shd w:val="clear" w:color="auto" w:fill="B3B3B3"/>
      <w:spacing w:line="360" w:lineRule="auto"/>
      <w:ind w:left="-1080" w:right="-1041"/>
      <w:jc w:val="center"/>
    </w:pPr>
    <w:rPr>
      <w:rFonts w:ascii="Arial" w:hAnsi="Arial"/>
      <w:color w:val="FFFFFF"/>
      <w:sz w:val="14"/>
    </w:rPr>
  </w:style>
  <w:style w:type="paragraph" w:styleId="Titre">
    <w:name w:val="Title"/>
    <w:basedOn w:val="Normal"/>
    <w:next w:val="Normal"/>
    <w:link w:val="TitreCar"/>
    <w:qFormat/>
    <w:rsid w:val="0096022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DefaultCar">
    <w:name w:val="Default Car"/>
    <w:basedOn w:val="Policepardfaut"/>
    <w:link w:val="Default"/>
    <w:rsid w:val="00B23965"/>
    <w:rPr>
      <w:rFonts w:ascii="DIN" w:eastAsia="Times New Roman" w:hAnsi="DIN"/>
      <w:color w:val="000000"/>
      <w:sz w:val="24"/>
    </w:rPr>
  </w:style>
  <w:style w:type="character" w:customStyle="1" w:styleId="PieddepageIUTCar">
    <w:name w:val="Pied de page IUT Car"/>
    <w:basedOn w:val="DefaultCar"/>
    <w:link w:val="PieddepageIUT"/>
    <w:rsid w:val="00B23965"/>
    <w:rPr>
      <w:rFonts w:ascii="Arial" w:eastAsia="Times New Roman" w:hAnsi="Arial"/>
      <w:color w:val="FFFFFF"/>
      <w:sz w:val="14"/>
      <w:shd w:val="clear" w:color="auto" w:fill="B3B3B3"/>
    </w:rPr>
  </w:style>
  <w:style w:type="character" w:customStyle="1" w:styleId="TitreCar">
    <w:name w:val="Titre Car"/>
    <w:basedOn w:val="Policepardfaut"/>
    <w:link w:val="Titre"/>
    <w:rsid w:val="00960224"/>
    <w:rPr>
      <w:rFonts w:asciiTheme="majorHAnsi" w:eastAsiaTheme="majorEastAsia" w:hAnsiTheme="majorHAnsi" w:cstheme="majorBidi"/>
      <w:color w:val="A7A8AA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rsid w:val="00960224"/>
    <w:rPr>
      <w:rFonts w:asciiTheme="majorHAnsi" w:eastAsiaTheme="majorEastAsia" w:hAnsiTheme="majorHAnsi" w:cstheme="majorBidi"/>
      <w:b/>
      <w:bCs/>
      <w:color w:val="E2001A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026669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9A16F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9A16F8"/>
    <w:rPr>
      <w:rFonts w:ascii="Tahoma" w:eastAsia="Times New Roman" w:hAnsi="Tahoma" w:cs="Tahoma"/>
      <w:color w:val="000000"/>
      <w:sz w:val="16"/>
      <w:szCs w:val="16"/>
    </w:rPr>
  </w:style>
  <w:style w:type="character" w:styleId="Accentuationlgre">
    <w:name w:val="Subtle Emphasis"/>
    <w:basedOn w:val="Policepardfaut"/>
    <w:uiPriority w:val="19"/>
    <w:qFormat/>
    <w:rsid w:val="00E47036"/>
    <w:rPr>
      <w:i/>
      <w:iCs/>
      <w:color w:val="808080" w:themeColor="text1" w:themeTint="7F"/>
    </w:rPr>
  </w:style>
  <w:style w:type="character" w:customStyle="1" w:styleId="Titre2Car">
    <w:name w:val="Titre 2 Car"/>
    <w:basedOn w:val="Policepardfaut"/>
    <w:link w:val="Titre2"/>
    <w:rsid w:val="00BA08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VirtualBoxcarterseau">
    <w:name w:val="VirtualBox carte réseau"/>
    <w:basedOn w:val="Normal"/>
    <w:rsid w:val="00E7103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Listenumros">
    <w:name w:val="List Number"/>
    <w:basedOn w:val="Paragraphedeliste"/>
    <w:rsid w:val="0075365A"/>
    <w:pPr>
      <w:numPr>
        <w:numId w:val="3"/>
      </w:numPr>
    </w:pPr>
  </w:style>
  <w:style w:type="paragraph" w:customStyle="1" w:styleId="Rponse">
    <w:name w:val="Réponse"/>
    <w:basedOn w:val="Normal"/>
    <w:rsid w:val="00F665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color w:val="FF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65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655FE"/>
    <w:rPr>
      <w:rFonts w:ascii="Courier New" w:eastAsia="Times New Roman" w:hAnsi="Courier New" w:cs="Courier New"/>
    </w:rPr>
  </w:style>
  <w:style w:type="character" w:styleId="Lienhypertextesuivivisit">
    <w:name w:val="FollowedHyperlink"/>
    <w:basedOn w:val="Policepardfaut"/>
    <w:semiHidden/>
    <w:unhideWhenUsed/>
    <w:rsid w:val="006A4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7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eq_dir\direction\SERVICE\COMMUNICATION\Actions2007\ARIUT\EtudeLogo\AgenceSud\VersionDef\ModelesPapier\papier_en_te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E25F8-8681-4E6D-BE99-EAE28177A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papier_en_tete</Template>
  <TotalTime>17</TotalTime>
  <Pages>2</Pages>
  <Words>215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xxxxxxxxxxxxxxxxxxxx xxxxxxxxxxxxxxxxxxxxxxxxxxxx xxxxxxxxxxxxxxxxxxxxxxxxxxxx xxxxxxxxxxxxxxxxxxxxxxxxxx</vt:lpstr>
    </vt:vector>
  </TitlesOfParts>
  <Company>IUTA-TLSE3</Company>
  <LinksUpToDate>false</LinksUpToDate>
  <CharactersWithSpaces>1148</CharactersWithSpaces>
  <SharedDoc>false</SharedDoc>
  <HLinks>
    <vt:vector size="6" baseType="variant">
      <vt:variant>
        <vt:i4>1245219</vt:i4>
      </vt:variant>
      <vt:variant>
        <vt:i4>-1</vt:i4>
      </vt:variant>
      <vt:variant>
        <vt:i4>1053</vt:i4>
      </vt:variant>
      <vt:variant>
        <vt:i4>1</vt:i4>
      </vt:variant>
      <vt:variant>
        <vt:lpwstr>L:\eq_dir\direction\SERVICE\Organisation\LOGOS\2010-LOGO UPS.JPG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xxxxxxxxxxxxxxxxxxxx xxxxxxxxxxxxxxxxxxxxxxxxxxxx xxxxxxxxxxxxxxxxxxxxxxxxxxxx xxxxxxxxxxxxxxxxxxxxxxxxxx</dc:title>
  <dc:creator>anne-marie.amen;"Sylvain BARREAU" &lt;sylvain.barreau@iut-tlse3.fr&gt;</dc:creator>
  <cp:lastModifiedBy>Julien Lay</cp:lastModifiedBy>
  <cp:revision>5</cp:revision>
  <cp:lastPrinted>2017-04-28T10:19:00Z</cp:lastPrinted>
  <dcterms:created xsi:type="dcterms:W3CDTF">2021-03-22T16:15:00Z</dcterms:created>
  <dcterms:modified xsi:type="dcterms:W3CDTF">2021-03-22T16:32:00Z</dcterms:modified>
</cp:coreProperties>
</file>