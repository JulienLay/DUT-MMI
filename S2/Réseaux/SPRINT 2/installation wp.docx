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5BF" w:rsidRPr="000700E1" w:rsidRDefault="00586AAE" w:rsidP="0015165D">
      <w:pPr>
        <w:pStyle w:val="Titre"/>
        <w:rPr>
          <w:sz w:val="48"/>
        </w:rPr>
      </w:pPr>
      <w:r>
        <w:t xml:space="preserve">TP </w:t>
      </w:r>
      <w:r w:rsidR="0015165D" w:rsidRPr="0015165D">
        <w:t xml:space="preserve">Installer Wordpress sur </w:t>
      </w:r>
      <w:proofErr w:type="spellStart"/>
      <w:r w:rsidR="0015165D" w:rsidRPr="0015165D">
        <w:t>webmmi</w:t>
      </w:r>
      <w:proofErr w:type="spellEnd"/>
    </w:p>
    <w:p w:rsidR="00B05A70" w:rsidRDefault="00B05A70" w:rsidP="00B05A70">
      <w:pPr>
        <w:pStyle w:val="Paragraphedeliste"/>
        <w:numPr>
          <w:ilvl w:val="0"/>
          <w:numId w:val="21"/>
        </w:numPr>
      </w:pPr>
      <w:r>
        <w:t xml:space="preserve">Télécharger les fichiers d’installation de </w:t>
      </w:r>
      <w:r w:rsidR="00952E71">
        <w:rPr>
          <w:i/>
        </w:rPr>
        <w:t>Wordpress</w:t>
      </w:r>
      <w:r>
        <w:t xml:space="preserve"> en version francisée. (</w:t>
      </w:r>
      <w:r w:rsidR="00294CBC">
        <w:t>Lien</w:t>
      </w:r>
      <w:r>
        <w:t xml:space="preserve"> direct depuis l’espace de cours </w:t>
      </w:r>
      <w:r w:rsidRPr="000A603A">
        <w:rPr>
          <w:i/>
        </w:rPr>
        <w:t>Moodle</w:t>
      </w:r>
      <w:r>
        <w:t>)</w:t>
      </w:r>
    </w:p>
    <w:p w:rsidR="00B05A70" w:rsidRDefault="00B05A70" w:rsidP="00B05A70">
      <w:pPr>
        <w:pStyle w:val="Paragraphedeliste"/>
        <w:numPr>
          <w:ilvl w:val="0"/>
          <w:numId w:val="21"/>
        </w:numPr>
      </w:pPr>
      <w:r>
        <w:t xml:space="preserve">Décompresser l’ensemble des fichiers sur votre dossier personnel </w:t>
      </w:r>
      <w:r w:rsidR="000700E1">
        <w:rPr>
          <w:rFonts w:ascii="Courier New" w:hAnsi="Courier New" w:cs="Courier New"/>
        </w:rPr>
        <w:t>\xxxXXXXa</w:t>
      </w:r>
    </w:p>
    <w:p w:rsidR="00B05A70" w:rsidRDefault="00B05A70" w:rsidP="00B05A70">
      <w:pPr>
        <w:pStyle w:val="Paragraphedeliste"/>
        <w:numPr>
          <w:ilvl w:val="0"/>
          <w:numId w:val="21"/>
        </w:numPr>
      </w:pPr>
      <w:r>
        <w:t xml:space="preserve">Vous connecter sur votre espace FTP par </w:t>
      </w:r>
      <w:proofErr w:type="spellStart"/>
      <w:r>
        <w:t>FileZilla</w:t>
      </w:r>
      <w:proofErr w:type="spellEnd"/>
      <w:r>
        <w:t>.</w:t>
      </w:r>
    </w:p>
    <w:p w:rsidR="00C42020" w:rsidRDefault="00C42020" w:rsidP="00B05A70">
      <w:pPr>
        <w:pStyle w:val="Paragraphedeliste"/>
        <w:numPr>
          <w:ilvl w:val="0"/>
          <w:numId w:val="21"/>
        </w:numPr>
      </w:pPr>
      <w:r>
        <w:t>D</w:t>
      </w:r>
      <w:r w:rsidR="00B05A70">
        <w:t xml:space="preserve">époser (« uploader ») </w:t>
      </w:r>
      <w:r w:rsidR="00CC06B2">
        <w:t>le dossier</w:t>
      </w:r>
      <w:r w:rsidR="00B05A70">
        <w:t xml:space="preserve"> </w:t>
      </w:r>
      <w:r>
        <w:t xml:space="preserve">d’installation </w:t>
      </w:r>
      <w:proofErr w:type="spellStart"/>
      <w:r w:rsidR="00CC06B2">
        <w:rPr>
          <w:rFonts w:ascii="Courier New" w:hAnsi="Courier New" w:cs="Courier New"/>
        </w:rPr>
        <w:t>wordpress</w:t>
      </w:r>
      <w:proofErr w:type="spellEnd"/>
      <w:r w:rsidR="00CC06B2">
        <w:t xml:space="preserve"> </w:t>
      </w:r>
      <w:r w:rsidR="00B05A70">
        <w:t xml:space="preserve">dans </w:t>
      </w:r>
      <w:r>
        <w:t>le</w:t>
      </w:r>
      <w:r w:rsidR="00B05A70">
        <w:t xml:space="preserve"> dossier </w:t>
      </w:r>
      <w:r w:rsidR="00CC06B2">
        <w:t>public.</w:t>
      </w:r>
    </w:p>
    <w:p w:rsidR="00C42020" w:rsidRDefault="00C42020" w:rsidP="0015165D">
      <w:pPr>
        <w:pStyle w:val="Paragraphedeliste"/>
        <w:numPr>
          <w:ilvl w:val="0"/>
          <w:numId w:val="21"/>
        </w:numPr>
        <w:spacing w:before="240"/>
      </w:pPr>
      <w:r>
        <w:t xml:space="preserve">Accéder par un navigateur web au dossier </w:t>
      </w:r>
      <w:proofErr w:type="spellStart"/>
      <w:r w:rsidR="00B84977">
        <w:rPr>
          <w:rFonts w:ascii="Courier New" w:hAnsi="Courier New" w:cs="Courier New"/>
        </w:rPr>
        <w:t>wordpress</w:t>
      </w:r>
      <w:proofErr w:type="spellEnd"/>
      <w:r>
        <w:t xml:space="preserve"> de votre espace web. (URL : </w:t>
      </w:r>
      <w:hyperlink r:id="rId7" w:history="1">
        <w:r w:rsidR="00B84977" w:rsidRPr="00AA2699">
          <w:rPr>
            <w:rStyle w:val="Lienhypertexte"/>
          </w:rPr>
          <w:t>http://webmmi.iut-tlse3.fr/~</w:t>
        </w:r>
        <w:r w:rsidR="00B84977" w:rsidRPr="00B84977">
          <w:rPr>
            <w:rStyle w:val="Lienhypertexte"/>
            <w:i/>
          </w:rPr>
          <w:t>login</w:t>
        </w:r>
        <w:r w:rsidR="00B84977" w:rsidRPr="00AA2699">
          <w:rPr>
            <w:rStyle w:val="Lienhypertexte"/>
          </w:rPr>
          <w:t>/wordpress</w:t>
        </w:r>
      </w:hyperlink>
      <w:r>
        <w:t>)</w:t>
      </w:r>
    </w:p>
    <w:p w:rsidR="00353495" w:rsidRDefault="00131589" w:rsidP="00313F73">
      <w:pPr>
        <w:pStyle w:val="Paragraphedeliste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CF8BCE6" wp14:editId="2D738651">
            <wp:simplePos x="0" y="0"/>
            <wp:positionH relativeFrom="margin">
              <wp:posOffset>3143250</wp:posOffset>
            </wp:positionH>
            <wp:positionV relativeFrom="paragraph">
              <wp:posOffset>163195</wp:posOffset>
            </wp:positionV>
            <wp:extent cx="2966085" cy="3116580"/>
            <wp:effectExtent l="0" t="0" r="5715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F73">
        <w:t>Lancer la configuration des informations de votre base de données.</w:t>
      </w:r>
    </w:p>
    <w:p w:rsidR="004C4ECF" w:rsidRDefault="00131589" w:rsidP="00C42020">
      <w:pPr>
        <w:pStyle w:val="Paragraphedeliste"/>
        <w:numPr>
          <w:ilvl w:val="0"/>
          <w:numId w:val="21"/>
        </w:numPr>
      </w:pPr>
      <w:r>
        <w:t>C</w:t>
      </w:r>
      <w:r w:rsidR="004C4ECF">
        <w:t xml:space="preserve">onfigurer l’ensemble des informations de base de données en vous référant à vos identifiants d’hébergement et ajouter le préfixe </w:t>
      </w:r>
      <w:proofErr w:type="spellStart"/>
      <w:r>
        <w:rPr>
          <w:rFonts w:ascii="Courier New" w:hAnsi="Courier New" w:cs="Courier New"/>
        </w:rPr>
        <w:t>wp</w:t>
      </w:r>
      <w:proofErr w:type="spellEnd"/>
      <w:r w:rsidR="004C4ECF" w:rsidRPr="00353495">
        <w:rPr>
          <w:rFonts w:ascii="Courier New" w:hAnsi="Courier New" w:cs="Courier New"/>
        </w:rPr>
        <w:t>_</w:t>
      </w:r>
      <w:r w:rsidR="004C4ECF">
        <w:t xml:space="preserve"> pour la base de données de </w:t>
      </w:r>
      <w:r>
        <w:t xml:space="preserve">ce site </w:t>
      </w:r>
      <w:r w:rsidRPr="0015165D">
        <w:rPr>
          <w:i/>
        </w:rPr>
        <w:t>Wordpress</w:t>
      </w:r>
      <w:r w:rsidR="004C4ECF">
        <w:t>.</w:t>
      </w:r>
    </w:p>
    <w:p w:rsidR="00101005" w:rsidRDefault="00101005" w:rsidP="00101005"/>
    <w:p w:rsidR="00101005" w:rsidRDefault="00101005" w:rsidP="00101005"/>
    <w:p w:rsidR="00101005" w:rsidRDefault="00101005" w:rsidP="00101005"/>
    <w:p w:rsidR="00101005" w:rsidRDefault="00101005" w:rsidP="00101005"/>
    <w:p w:rsidR="00101005" w:rsidRDefault="00101005" w:rsidP="00101005"/>
    <w:p w:rsidR="00101005" w:rsidRDefault="00101005" w:rsidP="00101005"/>
    <w:p w:rsidR="00101005" w:rsidRDefault="00101005" w:rsidP="00101005"/>
    <w:p w:rsidR="00101005" w:rsidRDefault="00101005" w:rsidP="00101005"/>
    <w:p w:rsidR="00101005" w:rsidRDefault="00101005" w:rsidP="00101005"/>
    <w:p w:rsidR="00131589" w:rsidRDefault="00131589" w:rsidP="00101005"/>
    <w:p w:rsidR="00131589" w:rsidRDefault="00131589" w:rsidP="00101005"/>
    <w:p w:rsidR="00131589" w:rsidRDefault="00131589" w:rsidP="00101005"/>
    <w:p w:rsidR="00131589" w:rsidRDefault="00131589" w:rsidP="00101005"/>
    <w:p w:rsidR="00101005" w:rsidRDefault="00101005" w:rsidP="00101005"/>
    <w:p w:rsidR="00101005" w:rsidRDefault="00101005" w:rsidP="00101005"/>
    <w:p w:rsidR="00131589" w:rsidRDefault="00131589" w:rsidP="00131589">
      <w:pPr>
        <w:pStyle w:val="Paragraphedeliste"/>
        <w:numPr>
          <w:ilvl w:val="0"/>
          <w:numId w:val="21"/>
        </w:numPr>
      </w:pPr>
      <w:r>
        <w:t xml:space="preserve">Comme indiqué, créer via </w:t>
      </w:r>
      <w:proofErr w:type="spellStart"/>
      <w:r w:rsidRPr="0015165D">
        <w:rPr>
          <w:i/>
        </w:rPr>
        <w:t>FileZilla</w:t>
      </w:r>
      <w:proofErr w:type="spellEnd"/>
      <w:r>
        <w:t xml:space="preserve"> dans le dossier </w:t>
      </w:r>
      <w:proofErr w:type="spellStart"/>
      <w:r w:rsidRPr="00B62A66">
        <w:rPr>
          <w:rFonts w:ascii="Courier New" w:hAnsi="Courier New" w:cs="Courier New"/>
        </w:rPr>
        <w:t>wordpress</w:t>
      </w:r>
      <w:proofErr w:type="spellEnd"/>
      <w:r>
        <w:t xml:space="preserve"> un fichier </w:t>
      </w:r>
      <w:proofErr w:type="spellStart"/>
      <w:r w:rsidRPr="00131589">
        <w:rPr>
          <w:rFonts w:ascii="Courier New" w:hAnsi="Courier New" w:cs="Courier New"/>
        </w:rPr>
        <w:t>wp-config.php</w:t>
      </w:r>
      <w:proofErr w:type="spellEnd"/>
    </w:p>
    <w:p w:rsidR="00131589" w:rsidRDefault="00131589" w:rsidP="00131589">
      <w:pPr>
        <w:pStyle w:val="Paragraphedeliste"/>
        <w:numPr>
          <w:ilvl w:val="0"/>
          <w:numId w:val="21"/>
        </w:numPr>
      </w:pPr>
      <w:r>
        <w:t>L’éditer.</w:t>
      </w:r>
    </w:p>
    <w:p w:rsidR="00131589" w:rsidRDefault="00131589" w:rsidP="00131589">
      <w:pPr>
        <w:pStyle w:val="Paragraphedeliste"/>
        <w:numPr>
          <w:ilvl w:val="0"/>
          <w:numId w:val="21"/>
        </w:numPr>
      </w:pPr>
      <w:r>
        <w:t>Y copier le contenu proposé.</w:t>
      </w:r>
    </w:p>
    <w:p w:rsidR="00131589" w:rsidRDefault="00131589" w:rsidP="00131589">
      <w:pPr>
        <w:pStyle w:val="Paragraphedeliste"/>
        <w:numPr>
          <w:ilvl w:val="0"/>
          <w:numId w:val="21"/>
        </w:numPr>
      </w:pPr>
      <w:r>
        <w:t>L’enregistrer.</w:t>
      </w:r>
    </w:p>
    <w:p w:rsidR="00131589" w:rsidRDefault="00131589" w:rsidP="00131589">
      <w:pPr>
        <w:pStyle w:val="Paragraphedeliste"/>
        <w:numPr>
          <w:ilvl w:val="0"/>
          <w:numId w:val="21"/>
        </w:numPr>
      </w:pPr>
      <w:r>
        <w:t xml:space="preserve">En revenant sur </w:t>
      </w:r>
      <w:proofErr w:type="spellStart"/>
      <w:r w:rsidRPr="0015165D">
        <w:rPr>
          <w:i/>
        </w:rPr>
        <w:t>FileZilla</w:t>
      </w:r>
      <w:proofErr w:type="spellEnd"/>
      <w:r>
        <w:t xml:space="preserve">, vérifier que les modifications du fichier soient bien </w:t>
      </w:r>
      <w:r w:rsidR="00B62A66">
        <w:t>« uploadées ».</w:t>
      </w:r>
    </w:p>
    <w:p w:rsidR="00B62A66" w:rsidRDefault="00187C1B" w:rsidP="0040575C">
      <w:pPr>
        <w:pStyle w:val="Paragraphedeliste"/>
        <w:numPr>
          <w:ilvl w:val="0"/>
          <w:numId w:val="21"/>
        </w:numPr>
      </w:pPr>
      <w:r>
        <w:t>Finaliser l’installation (les informations suivantes pourront être reprises et modifiées le cas échéant dans les ensei</w:t>
      </w:r>
      <w:r w:rsidR="00B62A66" w:rsidRPr="00187C1B">
        <w:t>gnements dédiés à Wordpress…</w:t>
      </w:r>
      <w:r>
        <w:t>).</w:t>
      </w:r>
    </w:p>
    <w:p w:rsidR="00187C1B" w:rsidRPr="00187C1B" w:rsidRDefault="00187C1B" w:rsidP="00187C1B">
      <w:pPr>
        <w:pStyle w:val="Paragraphedeliste"/>
        <w:numPr>
          <w:ilvl w:val="0"/>
          <w:numId w:val="21"/>
        </w:numPr>
      </w:pPr>
      <w:r>
        <w:t xml:space="preserve">Aller dans </w:t>
      </w:r>
      <w:hyperlink r:id="rId9" w:history="1">
        <w:r w:rsidRPr="00B43898">
          <w:rPr>
            <w:rStyle w:val="Lienhypertexte"/>
          </w:rPr>
          <w:t>http://webmmi.iut-tlse3.fr/phpmyadmin</w:t>
        </w:r>
      </w:hyperlink>
      <w:r>
        <w:t xml:space="preserve"> observer les tables créées par </w:t>
      </w:r>
      <w:r w:rsidRPr="0015165D">
        <w:rPr>
          <w:i/>
        </w:rPr>
        <w:t>Wordpress</w:t>
      </w:r>
      <w:r>
        <w:t>.</w:t>
      </w:r>
    </w:p>
    <w:p w:rsidR="003D7DBB" w:rsidRDefault="003D7DBB" w:rsidP="003D7DBB">
      <w:pPr>
        <w:pStyle w:val="Titre1"/>
        <w:numPr>
          <w:ilvl w:val="0"/>
          <w:numId w:val="0"/>
        </w:numPr>
        <w:spacing w:after="240"/>
      </w:pPr>
      <w:r>
        <w:t>Droits à modifier</w:t>
      </w:r>
    </w:p>
    <w:p w:rsidR="003D7DBB" w:rsidRDefault="003D7DBB" w:rsidP="0063155C">
      <w:r>
        <w:t xml:space="preserve">Votre enseignant en </w:t>
      </w:r>
      <w:r w:rsidRPr="0015165D">
        <w:rPr>
          <w:i/>
        </w:rPr>
        <w:t>Wordpress</w:t>
      </w:r>
      <w:r>
        <w:t xml:space="preserve"> ou </w:t>
      </w:r>
      <w:r w:rsidRPr="0015165D">
        <w:rPr>
          <w:i/>
        </w:rPr>
        <w:t>Wordpress</w:t>
      </w:r>
      <w:r>
        <w:t xml:space="preserve"> lui-même peut vous demander d’attribuer les droits d’écriture pour </w:t>
      </w:r>
      <w:r w:rsidRPr="0015165D">
        <w:rPr>
          <w:i/>
        </w:rPr>
        <w:t>Apache</w:t>
      </w:r>
      <w:r w:rsidR="0015165D">
        <w:t xml:space="preserve">. En effet c’est </w:t>
      </w:r>
      <w:r w:rsidR="0015165D" w:rsidRPr="0015165D">
        <w:rPr>
          <w:i/>
        </w:rPr>
        <w:t>Apache</w:t>
      </w:r>
      <w:r w:rsidR="0015165D">
        <w:t xml:space="preserve"> (utilisateur </w:t>
      </w:r>
      <w:r w:rsidR="0015165D" w:rsidRPr="003D7DBB">
        <w:rPr>
          <w:rFonts w:ascii="Courier New" w:hAnsi="Courier New" w:cs="Courier New"/>
        </w:rPr>
        <w:t xml:space="preserve">www-data </w:t>
      </w:r>
      <w:r w:rsidR="0015165D">
        <w:t>généralement) qui</w:t>
      </w:r>
      <w:r>
        <w:t xml:space="preserve"> effectue les écritures de fichiers en http, c’est-à-dire quand vous utilisez </w:t>
      </w:r>
      <w:r w:rsidRPr="0015165D">
        <w:rPr>
          <w:i/>
        </w:rPr>
        <w:t>Wor</w:t>
      </w:r>
      <w:r w:rsidR="0015165D">
        <w:rPr>
          <w:i/>
        </w:rPr>
        <w:t>d</w:t>
      </w:r>
      <w:r w:rsidRPr="0015165D">
        <w:rPr>
          <w:i/>
        </w:rPr>
        <w:t>press</w:t>
      </w:r>
      <w:r>
        <w:t xml:space="preserve"> par le navigateur (à l’installation ou par l’interface d’administration).</w:t>
      </w:r>
    </w:p>
    <w:p w:rsidR="003D7DBB" w:rsidRDefault="003D7DBB">
      <w:pPr>
        <w:widowControl/>
        <w:autoSpaceDE/>
        <w:autoSpaceDN/>
        <w:adjustRightInd/>
        <w:jc w:val="left"/>
      </w:pPr>
      <w:r>
        <w:br w:type="page"/>
      </w:r>
    </w:p>
    <w:p w:rsidR="003D7DBB" w:rsidRDefault="003D7DBB" w:rsidP="003D7DBB">
      <w:pPr>
        <w:pStyle w:val="Paragraphedeliste"/>
        <w:widowControl/>
        <w:numPr>
          <w:ilvl w:val="0"/>
          <w:numId w:val="21"/>
        </w:num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58F9A068" wp14:editId="7B8B965C">
            <wp:simplePos x="0" y="0"/>
            <wp:positionH relativeFrom="column">
              <wp:posOffset>3943350</wp:posOffset>
            </wp:positionH>
            <wp:positionV relativeFrom="paragraph">
              <wp:posOffset>20320</wp:posOffset>
            </wp:positionV>
            <wp:extent cx="2178050" cy="31432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DBB">
        <w:rPr>
          <w:b/>
        </w:rPr>
        <w:t>Avec précaution</w:t>
      </w:r>
      <w:r>
        <w:t xml:space="preserve">, quels sont les </w:t>
      </w:r>
      <w:r w:rsidRPr="0015165D">
        <w:rPr>
          <w:b/>
        </w:rPr>
        <w:t>droits à attribuer seulement sur les dossiers qui vous seront indiqués </w:t>
      </w:r>
      <w:r>
        <w:t>?</w:t>
      </w:r>
    </w:p>
    <w:p w:rsidR="00E03755" w:rsidRDefault="003D7DBB" w:rsidP="00E03755">
      <w:pPr>
        <w:pStyle w:val="Paragraphedeliste"/>
        <w:widowControl/>
        <w:numPr>
          <w:ilvl w:val="1"/>
          <w:numId w:val="23"/>
        </w:numPr>
      </w:pPr>
      <w:r>
        <w:t>Au groupe si l’utilisateur Apache est dans le mê</w:t>
      </w:r>
      <w:r w:rsidR="0015165D">
        <w:t>me groupe que vous, propriétaire</w:t>
      </w:r>
      <w:r>
        <w:t xml:space="preserve"> des fichiers</w:t>
      </w:r>
    </w:p>
    <w:p w:rsidR="003D7DBB" w:rsidRDefault="003D7DBB" w:rsidP="003D7DBB">
      <w:pPr>
        <w:pStyle w:val="Paragraphedeliste"/>
        <w:widowControl/>
        <w:numPr>
          <w:ilvl w:val="1"/>
          <w:numId w:val="23"/>
        </w:numPr>
      </w:pPr>
      <w:r>
        <w:t>Et au public si l’utilisateur Apache n’est pas dans le groupe</w:t>
      </w:r>
    </w:p>
    <w:p w:rsidR="003D7DBB" w:rsidRDefault="003D7DBB" w:rsidP="006E32F1">
      <w:pPr>
        <w:widowControl/>
        <w:ind w:left="1440"/>
      </w:pPr>
    </w:p>
    <w:p w:rsidR="006E32F1" w:rsidRPr="00B862E9" w:rsidRDefault="006E32F1" w:rsidP="006E32F1">
      <w:pPr>
        <w:pStyle w:val="Paragraphedeliste"/>
        <w:widowControl/>
        <w:ind w:left="1440"/>
        <w:rPr>
          <w:color w:val="4F81BD" w:themeColor="accent1"/>
        </w:rPr>
      </w:pPr>
      <w:r w:rsidRPr="00B862E9">
        <w:rPr>
          <w:color w:val="4F81BD" w:themeColor="accent1"/>
        </w:rPr>
        <w:t>Propriétaire : Lire Ecrire Exécuter</w:t>
      </w:r>
    </w:p>
    <w:p w:rsidR="006E32F1" w:rsidRPr="00B862E9" w:rsidRDefault="006E32F1" w:rsidP="006E32F1">
      <w:pPr>
        <w:pStyle w:val="Paragraphedeliste"/>
        <w:widowControl/>
        <w:ind w:left="1440"/>
        <w:rPr>
          <w:color w:val="4F81BD" w:themeColor="accent1"/>
        </w:rPr>
      </w:pPr>
      <w:r w:rsidRPr="00B862E9">
        <w:rPr>
          <w:color w:val="4F81BD" w:themeColor="accent1"/>
        </w:rPr>
        <w:t>Groupe : Lire Exécuter</w:t>
      </w:r>
    </w:p>
    <w:p w:rsidR="006E32F1" w:rsidRPr="006E32F1" w:rsidRDefault="006E32F1" w:rsidP="006E32F1">
      <w:pPr>
        <w:pStyle w:val="Paragraphedeliste"/>
        <w:widowControl/>
        <w:ind w:left="1440"/>
        <w:rPr>
          <w:color w:val="4F81BD" w:themeColor="accent1"/>
        </w:rPr>
      </w:pPr>
      <w:r w:rsidRPr="00B862E9">
        <w:rPr>
          <w:color w:val="4F81BD" w:themeColor="accent1"/>
        </w:rPr>
        <w:t>Publiques : Lire Exécuter</w:t>
      </w: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Listenumros"/>
        <w:numPr>
          <w:ilvl w:val="0"/>
          <w:numId w:val="0"/>
        </w:numPr>
      </w:pPr>
    </w:p>
    <w:p w:rsidR="003D7DBB" w:rsidRDefault="003D7DBB" w:rsidP="003D7DBB">
      <w:pPr>
        <w:pStyle w:val="Paragraphedeliste"/>
        <w:widowControl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5144CCC" wp14:editId="66D2EDDF">
            <wp:simplePos x="0" y="0"/>
            <wp:positionH relativeFrom="column">
              <wp:posOffset>3947160</wp:posOffset>
            </wp:positionH>
            <wp:positionV relativeFrom="paragraph">
              <wp:posOffset>20320</wp:posOffset>
            </wp:positionV>
            <wp:extent cx="2181225" cy="3147060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Et quels sont les </w:t>
      </w:r>
      <w:r w:rsidRPr="0015165D">
        <w:rPr>
          <w:b/>
        </w:rPr>
        <w:t>droits à attribuer seulement sur les fichiers qui vous seront indiqués</w:t>
      </w:r>
      <w:r>
        <w:t> ?</w:t>
      </w:r>
    </w:p>
    <w:p w:rsidR="00AD0DD8" w:rsidRDefault="00AD0DD8" w:rsidP="006E32F1">
      <w:pPr>
        <w:pStyle w:val="Paragraphedeliste"/>
        <w:widowControl/>
        <w:rPr>
          <w:color w:val="4F81BD" w:themeColor="accent1"/>
        </w:rPr>
      </w:pPr>
    </w:p>
    <w:p w:rsidR="006E32F1" w:rsidRPr="00B862E9" w:rsidRDefault="006E32F1" w:rsidP="006E32F1">
      <w:pPr>
        <w:pStyle w:val="Paragraphedeliste"/>
        <w:widowControl/>
        <w:rPr>
          <w:color w:val="4F81BD" w:themeColor="accent1"/>
        </w:rPr>
      </w:pPr>
      <w:r w:rsidRPr="00B862E9">
        <w:rPr>
          <w:color w:val="4F81BD" w:themeColor="accent1"/>
        </w:rPr>
        <w:t>Propriétaire : Lire Ecrire</w:t>
      </w:r>
      <w:bookmarkStart w:id="0" w:name="_GoBack"/>
      <w:bookmarkEnd w:id="0"/>
    </w:p>
    <w:p w:rsidR="006E32F1" w:rsidRPr="00B862E9" w:rsidRDefault="006E32F1" w:rsidP="006E32F1">
      <w:pPr>
        <w:pStyle w:val="Paragraphedeliste"/>
        <w:widowControl/>
        <w:rPr>
          <w:color w:val="4F81BD" w:themeColor="accent1"/>
        </w:rPr>
      </w:pPr>
      <w:r w:rsidRPr="00B862E9">
        <w:rPr>
          <w:color w:val="4F81BD" w:themeColor="accent1"/>
        </w:rPr>
        <w:t>Groupe : Lire</w:t>
      </w:r>
    </w:p>
    <w:p w:rsidR="003D7DBB" w:rsidRPr="00422271" w:rsidRDefault="006E32F1" w:rsidP="006E32F1">
      <w:pPr>
        <w:pStyle w:val="Paragraphedeliste"/>
        <w:widowControl/>
      </w:pPr>
      <w:r w:rsidRPr="00B862E9">
        <w:rPr>
          <w:color w:val="4F81BD" w:themeColor="accent1"/>
        </w:rPr>
        <w:t>Publiques : Lire</w:t>
      </w:r>
    </w:p>
    <w:sectPr w:rsidR="003D7DBB" w:rsidRPr="00422271" w:rsidSect="00D54724">
      <w:headerReference w:type="default" r:id="rId12"/>
      <w:footerReference w:type="default" r:id="rId13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FDF" w:rsidRDefault="00EB6FDF" w:rsidP="00960224">
      <w:r>
        <w:separator/>
      </w:r>
    </w:p>
  </w:endnote>
  <w:endnote w:type="continuationSeparator" w:id="0">
    <w:p w:rsidR="00EB6FDF" w:rsidRDefault="00EB6FDF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706" w:rsidRPr="00461F94" w:rsidRDefault="00515706" w:rsidP="00B23965">
    <w:pPr>
      <w:pStyle w:val="PieddepageIUT"/>
    </w:pPr>
    <w:r>
      <w:t>S. Barreau</w:t>
    </w:r>
    <w:r>
      <w:tab/>
    </w:r>
    <w:r w:rsidR="00586AAE">
      <w:t>MMI</w:t>
    </w:r>
    <w:r>
      <w:tab/>
    </w:r>
    <w:r w:rsidR="00586AAE">
      <w:t>Réseau S2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FDF" w:rsidRDefault="00EB6FDF" w:rsidP="00960224">
      <w:r>
        <w:separator/>
      </w:r>
    </w:p>
  </w:footnote>
  <w:footnote w:type="continuationSeparator" w:id="0">
    <w:p w:rsidR="00EB6FDF" w:rsidRDefault="00EB6FDF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706" w:rsidRDefault="00515706" w:rsidP="00960224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2071"/>
    <w:multiLevelType w:val="hybridMultilevel"/>
    <w:tmpl w:val="88384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314C"/>
    <w:multiLevelType w:val="hybridMultilevel"/>
    <w:tmpl w:val="FF3EA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450E"/>
    <w:multiLevelType w:val="hybridMultilevel"/>
    <w:tmpl w:val="DA1869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29724E"/>
    <w:multiLevelType w:val="multilevel"/>
    <w:tmpl w:val="032C2CAC"/>
    <w:lvl w:ilvl="0">
      <w:start w:val="1"/>
      <w:numFmt w:val="decimal"/>
      <w:pStyle w:val="Listenumros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50F0C10"/>
    <w:multiLevelType w:val="hybridMultilevel"/>
    <w:tmpl w:val="0562E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C51D5"/>
    <w:multiLevelType w:val="hybridMultilevel"/>
    <w:tmpl w:val="6362F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EB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0D1C"/>
    <w:multiLevelType w:val="hybridMultilevel"/>
    <w:tmpl w:val="E1AC1BE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961CB"/>
    <w:multiLevelType w:val="hybridMultilevel"/>
    <w:tmpl w:val="339A12E4"/>
    <w:lvl w:ilvl="0" w:tplc="9718DC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36350"/>
    <w:multiLevelType w:val="hybridMultilevel"/>
    <w:tmpl w:val="C86A2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34A60"/>
    <w:multiLevelType w:val="hybridMultilevel"/>
    <w:tmpl w:val="348C6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10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3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8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228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26669"/>
    <w:rsid w:val="000700E1"/>
    <w:rsid w:val="00082E84"/>
    <w:rsid w:val="00093C2B"/>
    <w:rsid w:val="000A603A"/>
    <w:rsid w:val="000F7517"/>
    <w:rsid w:val="00101005"/>
    <w:rsid w:val="00131589"/>
    <w:rsid w:val="0015165D"/>
    <w:rsid w:val="001718B7"/>
    <w:rsid w:val="00187C1B"/>
    <w:rsid w:val="00207447"/>
    <w:rsid w:val="00234BAB"/>
    <w:rsid w:val="00242531"/>
    <w:rsid w:val="0024349F"/>
    <w:rsid w:val="00253E7F"/>
    <w:rsid w:val="00294CBC"/>
    <w:rsid w:val="002B528F"/>
    <w:rsid w:val="002C182A"/>
    <w:rsid w:val="002E543C"/>
    <w:rsid w:val="002F31BC"/>
    <w:rsid w:val="002F67B2"/>
    <w:rsid w:val="00302524"/>
    <w:rsid w:val="003131D8"/>
    <w:rsid w:val="00313F73"/>
    <w:rsid w:val="0031645A"/>
    <w:rsid w:val="003361B0"/>
    <w:rsid w:val="00342FCC"/>
    <w:rsid w:val="00353495"/>
    <w:rsid w:val="00357AEA"/>
    <w:rsid w:val="00373858"/>
    <w:rsid w:val="00383F95"/>
    <w:rsid w:val="003930E5"/>
    <w:rsid w:val="003D7DBB"/>
    <w:rsid w:val="003E0125"/>
    <w:rsid w:val="003E3BEF"/>
    <w:rsid w:val="00422271"/>
    <w:rsid w:val="00444748"/>
    <w:rsid w:val="00461F94"/>
    <w:rsid w:val="0048603F"/>
    <w:rsid w:val="004C4ECF"/>
    <w:rsid w:val="004C542C"/>
    <w:rsid w:val="005072F6"/>
    <w:rsid w:val="00515706"/>
    <w:rsid w:val="00542436"/>
    <w:rsid w:val="00561F47"/>
    <w:rsid w:val="00574A20"/>
    <w:rsid w:val="00583F19"/>
    <w:rsid w:val="00586AAE"/>
    <w:rsid w:val="005D5238"/>
    <w:rsid w:val="005E2B5E"/>
    <w:rsid w:val="005F485A"/>
    <w:rsid w:val="00620BA2"/>
    <w:rsid w:val="0063155C"/>
    <w:rsid w:val="00634EAF"/>
    <w:rsid w:val="00634F7D"/>
    <w:rsid w:val="0064022A"/>
    <w:rsid w:val="00663E7C"/>
    <w:rsid w:val="006A25DB"/>
    <w:rsid w:val="006B0744"/>
    <w:rsid w:val="006D01ED"/>
    <w:rsid w:val="006E32F1"/>
    <w:rsid w:val="00702AB3"/>
    <w:rsid w:val="00714D66"/>
    <w:rsid w:val="00743C7E"/>
    <w:rsid w:val="00783F1F"/>
    <w:rsid w:val="00786F88"/>
    <w:rsid w:val="00790B18"/>
    <w:rsid w:val="007B44A2"/>
    <w:rsid w:val="007C5F88"/>
    <w:rsid w:val="0080345F"/>
    <w:rsid w:val="00816525"/>
    <w:rsid w:val="0082316B"/>
    <w:rsid w:val="00847F53"/>
    <w:rsid w:val="00852C6D"/>
    <w:rsid w:val="008A0352"/>
    <w:rsid w:val="008B37FB"/>
    <w:rsid w:val="008D17BF"/>
    <w:rsid w:val="00941B85"/>
    <w:rsid w:val="009473BE"/>
    <w:rsid w:val="00952E71"/>
    <w:rsid w:val="00956F73"/>
    <w:rsid w:val="00960224"/>
    <w:rsid w:val="0097685E"/>
    <w:rsid w:val="009953B6"/>
    <w:rsid w:val="009A16F8"/>
    <w:rsid w:val="009D44E6"/>
    <w:rsid w:val="009E4C3C"/>
    <w:rsid w:val="00A303EA"/>
    <w:rsid w:val="00A46B45"/>
    <w:rsid w:val="00A575BF"/>
    <w:rsid w:val="00A852D4"/>
    <w:rsid w:val="00AB16F5"/>
    <w:rsid w:val="00AC7DD1"/>
    <w:rsid w:val="00AD0DD8"/>
    <w:rsid w:val="00B05A70"/>
    <w:rsid w:val="00B23965"/>
    <w:rsid w:val="00B62A66"/>
    <w:rsid w:val="00B6622D"/>
    <w:rsid w:val="00B760A6"/>
    <w:rsid w:val="00B84977"/>
    <w:rsid w:val="00B862E9"/>
    <w:rsid w:val="00BA479A"/>
    <w:rsid w:val="00BA5C1A"/>
    <w:rsid w:val="00C11B74"/>
    <w:rsid w:val="00C22416"/>
    <w:rsid w:val="00C42020"/>
    <w:rsid w:val="00C73D91"/>
    <w:rsid w:val="00C82715"/>
    <w:rsid w:val="00C83DA7"/>
    <w:rsid w:val="00CB2BA4"/>
    <w:rsid w:val="00CC06B2"/>
    <w:rsid w:val="00CD6A11"/>
    <w:rsid w:val="00CD7CF7"/>
    <w:rsid w:val="00CE762E"/>
    <w:rsid w:val="00D025DF"/>
    <w:rsid w:val="00D107AB"/>
    <w:rsid w:val="00D2466D"/>
    <w:rsid w:val="00D25F5A"/>
    <w:rsid w:val="00D4190E"/>
    <w:rsid w:val="00D53023"/>
    <w:rsid w:val="00D54724"/>
    <w:rsid w:val="00D76EF3"/>
    <w:rsid w:val="00DB34D0"/>
    <w:rsid w:val="00DB7E80"/>
    <w:rsid w:val="00DD280F"/>
    <w:rsid w:val="00DD4C2D"/>
    <w:rsid w:val="00DE6DF9"/>
    <w:rsid w:val="00DF116A"/>
    <w:rsid w:val="00DF5276"/>
    <w:rsid w:val="00E03755"/>
    <w:rsid w:val="00E10752"/>
    <w:rsid w:val="00E644EB"/>
    <w:rsid w:val="00E937F1"/>
    <w:rsid w:val="00E939D9"/>
    <w:rsid w:val="00EA7A20"/>
    <w:rsid w:val="00EB6FDF"/>
    <w:rsid w:val="00F24995"/>
    <w:rsid w:val="00F448BF"/>
    <w:rsid w:val="00F52CAA"/>
    <w:rsid w:val="00F77548"/>
    <w:rsid w:val="00FD02AE"/>
    <w:rsid w:val="00FE165C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04FF3DC0"/>
  <w15:docId w15:val="{6FF88CB2-80E1-4426-B29E-D001D63D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0224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Listenumros">
    <w:name w:val="List Number"/>
    <w:basedOn w:val="Paragraphedeliste"/>
    <w:rsid w:val="003D7DBB"/>
    <w:pPr>
      <w:widowControl/>
      <w:numPr>
        <w:numId w:val="22"/>
      </w:numPr>
    </w:pPr>
    <w:rPr>
      <w:rFonts w:eastAsia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mmi.iut-tlse3.fr/~login/wordpres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ebmmi.iut-tlse3.fr/phpmyadmi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L:\eq_dir\direction\SERVICE\Organisation\LOGOS\2010-LOGO%20UPS.JPG" TargetMode="External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eq_dir\direction\SERVICE\COMMUNICATION\Actions2007\ARIUT\EtudeLogo\AgenceSud\VersionDef\ModelesPapier\papier_en_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papier_en_tete</Template>
  <TotalTime>676</TotalTime>
  <Pages>2</Pages>
  <Words>312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2208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anne-marie.amen;"Sylvain BARREAU" &lt;sylvain.barreau@iut-tlse3.fr&gt;</dc:creator>
  <cp:lastModifiedBy>Julien Lay</cp:lastModifiedBy>
  <cp:revision>10</cp:revision>
  <cp:lastPrinted>2014-11-04T22:54:00Z</cp:lastPrinted>
  <dcterms:created xsi:type="dcterms:W3CDTF">2019-03-15T14:49:00Z</dcterms:created>
  <dcterms:modified xsi:type="dcterms:W3CDTF">2021-03-19T13:55:00Z</dcterms:modified>
</cp:coreProperties>
</file>