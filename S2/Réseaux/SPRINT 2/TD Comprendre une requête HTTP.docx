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1B1" w:rsidRDefault="00D321B1" w:rsidP="0046443A">
      <w:pPr>
        <w:pStyle w:val="Titre"/>
      </w:pPr>
      <w:r>
        <w:t>TD</w:t>
      </w:r>
      <w:r w:rsidR="0046443A">
        <w:t xml:space="preserve"> </w:t>
      </w:r>
      <w:r w:rsidR="0046443A" w:rsidRPr="0046443A">
        <w:t>Comprendre une requête http</w:t>
      </w:r>
    </w:p>
    <w:p w:rsidR="00D321B1" w:rsidRPr="00D321B1" w:rsidRDefault="009127FF" w:rsidP="00D321B1">
      <w:pPr>
        <w:rPr>
          <w:i/>
        </w:rPr>
      </w:pPr>
      <w:r>
        <w:rPr>
          <w:i/>
        </w:rPr>
        <w:t>Texte d’une</w:t>
      </w:r>
      <w:r w:rsidR="00D321B1" w:rsidRPr="00D321B1">
        <w:rPr>
          <w:i/>
        </w:rPr>
        <w:t xml:space="preserve"> requête HTTP :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 xml:space="preserve">GET </w:t>
      </w:r>
      <w:r w:rsidR="0046443A" w:rsidRPr="0046443A">
        <w:rPr>
          <w:rFonts w:ascii="Courier New" w:hAnsi="Courier New" w:cs="Courier New"/>
          <w:sz w:val="22"/>
          <w:szCs w:val="22"/>
        </w:rPr>
        <w:t>http://www.google.fr</w:t>
      </w:r>
      <w:r w:rsidR="0046443A">
        <w:rPr>
          <w:rFonts w:ascii="Courier New" w:hAnsi="Courier New" w:cs="Courier New"/>
          <w:sz w:val="22"/>
          <w:szCs w:val="22"/>
        </w:rPr>
        <w:tab/>
      </w:r>
      <w:r w:rsidRPr="00D321B1">
        <w:rPr>
          <w:rFonts w:ascii="Courier New" w:hAnsi="Courier New" w:cs="Courier New"/>
          <w:sz w:val="22"/>
          <w:szCs w:val="22"/>
        </w:rPr>
        <w:t>HTTP/1.0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proofErr w:type="spellStart"/>
      <w:r w:rsidRPr="00D321B1">
        <w:rPr>
          <w:rFonts w:ascii="Courier New" w:hAnsi="Courier New" w:cs="Courier New"/>
          <w:sz w:val="22"/>
          <w:szCs w:val="22"/>
        </w:rPr>
        <w:t>Accept</w:t>
      </w:r>
      <w:proofErr w:type="spellEnd"/>
      <w:r w:rsidRPr="00D321B1">
        <w:rPr>
          <w:rFonts w:ascii="Courier New" w:hAnsi="Courier New" w:cs="Courier New"/>
          <w:sz w:val="22"/>
          <w:szCs w:val="22"/>
        </w:rPr>
        <w:t xml:space="preserve"> : </w:t>
      </w:r>
      <w:proofErr w:type="spellStart"/>
      <w:r w:rsidRPr="00D321B1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D321B1">
        <w:rPr>
          <w:rFonts w:ascii="Courier New" w:hAnsi="Courier New" w:cs="Courier New"/>
          <w:sz w:val="22"/>
          <w:szCs w:val="22"/>
        </w:rPr>
        <w:t>/html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>User-Agent : Mozilla/4.0 (co</w:t>
      </w:r>
      <w:r>
        <w:rPr>
          <w:rFonts w:ascii="Courier New" w:hAnsi="Courier New" w:cs="Courier New"/>
          <w:sz w:val="22"/>
          <w:szCs w:val="22"/>
        </w:rPr>
        <w:t>mpatible; MSIE 5.0; Windows XP)</w:t>
      </w:r>
    </w:p>
    <w:p w:rsidR="00D321B1" w:rsidRPr="00D321B1" w:rsidRDefault="009127FF" w:rsidP="00D321B1">
      <w:pPr>
        <w:rPr>
          <w:i/>
        </w:rPr>
      </w:pPr>
      <w:r>
        <w:rPr>
          <w:i/>
        </w:rPr>
        <w:t>Texte de la</w:t>
      </w:r>
      <w:r w:rsidR="00D321B1" w:rsidRPr="00D321B1">
        <w:rPr>
          <w:i/>
        </w:rPr>
        <w:t xml:space="preserve"> réponse HTTP :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>HTTP/1.0 200 OK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 xml:space="preserve">Date : </w:t>
      </w:r>
      <w:proofErr w:type="spellStart"/>
      <w:r w:rsidRPr="00D321B1">
        <w:rPr>
          <w:rFonts w:ascii="Courier New" w:hAnsi="Courier New" w:cs="Courier New"/>
          <w:sz w:val="22"/>
          <w:szCs w:val="22"/>
        </w:rPr>
        <w:t>Sat</w:t>
      </w:r>
      <w:proofErr w:type="spellEnd"/>
      <w:r w:rsidRPr="00D321B1">
        <w:rPr>
          <w:rFonts w:ascii="Courier New" w:hAnsi="Courier New" w:cs="Courier New"/>
          <w:sz w:val="22"/>
          <w:szCs w:val="22"/>
        </w:rPr>
        <w:t>, 15 Jan 2008 14:37:12 GMT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>Server : Microsoft-IIS/2.0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 xml:space="preserve">Content-Type : </w:t>
      </w:r>
      <w:proofErr w:type="spellStart"/>
      <w:r w:rsidRPr="00D321B1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D321B1">
        <w:rPr>
          <w:rFonts w:ascii="Courier New" w:hAnsi="Courier New" w:cs="Courier New"/>
          <w:sz w:val="22"/>
          <w:szCs w:val="22"/>
        </w:rPr>
        <w:t>/HTML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>Content-</w:t>
      </w:r>
      <w:proofErr w:type="spellStart"/>
      <w:r w:rsidRPr="00D321B1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D321B1">
        <w:rPr>
          <w:rFonts w:ascii="Courier New" w:hAnsi="Courier New" w:cs="Courier New"/>
          <w:sz w:val="22"/>
          <w:szCs w:val="22"/>
        </w:rPr>
        <w:t xml:space="preserve"> : 125</w:t>
      </w:r>
    </w:p>
    <w:p w:rsidR="00D321B1" w:rsidRPr="00D321B1" w:rsidRDefault="00D321B1" w:rsidP="00D321B1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D321B1">
        <w:rPr>
          <w:rFonts w:ascii="Courier New" w:hAnsi="Courier New" w:cs="Courier New"/>
          <w:sz w:val="22"/>
          <w:szCs w:val="22"/>
        </w:rPr>
        <w:t>Last-</w:t>
      </w:r>
      <w:proofErr w:type="spellStart"/>
      <w:r w:rsidRPr="00D321B1">
        <w:rPr>
          <w:rFonts w:ascii="Courier New" w:hAnsi="Courier New" w:cs="Courier New"/>
          <w:sz w:val="22"/>
          <w:szCs w:val="22"/>
        </w:rPr>
        <w:t>Modified</w:t>
      </w:r>
      <w:proofErr w:type="spellEnd"/>
      <w:r w:rsidRPr="00D321B1">
        <w:rPr>
          <w:rFonts w:ascii="Courier New" w:hAnsi="Courier New" w:cs="Courier New"/>
          <w:sz w:val="22"/>
          <w:szCs w:val="22"/>
        </w:rPr>
        <w:t xml:space="preserve"> : </w:t>
      </w:r>
      <w:proofErr w:type="spellStart"/>
      <w:r w:rsidRPr="00D321B1">
        <w:rPr>
          <w:rFonts w:ascii="Courier New" w:hAnsi="Courier New" w:cs="Courier New"/>
          <w:sz w:val="22"/>
          <w:szCs w:val="22"/>
        </w:rPr>
        <w:t>Fri</w:t>
      </w:r>
      <w:proofErr w:type="spellEnd"/>
      <w:r w:rsidRPr="00D321B1">
        <w:rPr>
          <w:rFonts w:ascii="Courier New" w:hAnsi="Courier New" w:cs="Courier New"/>
          <w:sz w:val="22"/>
          <w:szCs w:val="22"/>
        </w:rPr>
        <w:t>, 14 Jan 20</w:t>
      </w:r>
      <w:r w:rsidR="0046443A">
        <w:rPr>
          <w:rFonts w:ascii="Courier New" w:hAnsi="Courier New" w:cs="Courier New"/>
          <w:sz w:val="22"/>
          <w:szCs w:val="22"/>
        </w:rPr>
        <w:t>1</w:t>
      </w:r>
      <w:r w:rsidRPr="00D321B1">
        <w:rPr>
          <w:rFonts w:ascii="Courier New" w:hAnsi="Courier New" w:cs="Courier New"/>
          <w:sz w:val="22"/>
          <w:szCs w:val="22"/>
        </w:rPr>
        <w:t xml:space="preserve">8 08:25:13 GMT </w:t>
      </w:r>
    </w:p>
    <w:p w:rsidR="009127FF" w:rsidRDefault="009127FF" w:rsidP="009127FF">
      <w:pPr>
        <w:pStyle w:val="Listenumros"/>
        <w:numPr>
          <w:ilvl w:val="0"/>
          <w:numId w:val="0"/>
        </w:numPr>
        <w:spacing w:before="240"/>
        <w:ind w:left="360" w:hanging="360"/>
      </w:pPr>
      <w:r>
        <w:t>En interprétant les requête et réponse ci-dessus, répondre aux questions suivantes :</w:t>
      </w:r>
    </w:p>
    <w:p w:rsidR="00D321B1" w:rsidRPr="00C129A2" w:rsidRDefault="00D321B1" w:rsidP="00D321B1">
      <w:pPr>
        <w:pStyle w:val="Listenumros"/>
        <w:spacing w:before="240"/>
      </w:pPr>
      <w:r w:rsidRPr="00C129A2">
        <w:t>Quel sit</w:t>
      </w:r>
      <w:r>
        <w:t>e le client veut-il consulter ?</w:t>
      </w:r>
      <w:r w:rsidR="00857162">
        <w:t xml:space="preserve"> </w:t>
      </w:r>
      <w:r w:rsidR="00857162">
        <w:rPr>
          <w:color w:val="4F81BD" w:themeColor="accent1"/>
        </w:rPr>
        <w:t>www.google.fr</w:t>
      </w:r>
    </w:p>
    <w:p w:rsidR="00D321B1" w:rsidRPr="00D321B1" w:rsidRDefault="00D321B1" w:rsidP="00D321B1">
      <w:pPr>
        <w:pStyle w:val="Listenumros"/>
      </w:pPr>
      <w:r w:rsidRPr="00D321B1">
        <w:t>Y a-t-il une ressou</w:t>
      </w:r>
      <w:r>
        <w:t>rce spécifiée dans la requête ?</w:t>
      </w:r>
      <w:r w:rsidR="00857162">
        <w:t xml:space="preserve"> </w:t>
      </w:r>
      <w:r w:rsidR="006604E2">
        <w:rPr>
          <w:color w:val="4F81BD" w:themeColor="accent1"/>
        </w:rPr>
        <w:t>pas de ressources</w:t>
      </w:r>
    </w:p>
    <w:p w:rsidR="00D321B1" w:rsidRPr="00D321B1" w:rsidRDefault="00D321B1" w:rsidP="00D321B1">
      <w:pPr>
        <w:pStyle w:val="Listenumros"/>
      </w:pPr>
      <w:r w:rsidRPr="00D321B1">
        <w:t>Quelle ressource va donc-t</w:t>
      </w:r>
      <w:r>
        <w:t>-elle être renvoyée ?</w:t>
      </w:r>
      <w:r w:rsidR="00857162">
        <w:t xml:space="preserve"> </w:t>
      </w:r>
      <w:r w:rsidR="006604E2">
        <w:rPr>
          <w:color w:val="4F81BD" w:themeColor="accent1"/>
        </w:rPr>
        <w:t>page de base (en principe une page index.html</w:t>
      </w:r>
      <w:bookmarkStart w:id="0" w:name="_GoBack"/>
      <w:bookmarkEnd w:id="0"/>
      <w:r w:rsidR="006604E2">
        <w:rPr>
          <w:color w:val="4F81BD" w:themeColor="accent1"/>
        </w:rPr>
        <w:t>)</w:t>
      </w:r>
    </w:p>
    <w:p w:rsidR="00D321B1" w:rsidRPr="00D321B1" w:rsidRDefault="00D321B1" w:rsidP="00D321B1">
      <w:pPr>
        <w:pStyle w:val="Listenumros"/>
      </w:pPr>
      <w:r w:rsidRPr="00D321B1">
        <w:t>Que</w:t>
      </w:r>
      <w:r>
        <w:t>l est le navigateur du client ?</w:t>
      </w:r>
      <w:r w:rsidR="00857162">
        <w:t xml:space="preserve"> </w:t>
      </w:r>
      <w:r w:rsidR="00857162" w:rsidRPr="00857162">
        <w:rPr>
          <w:color w:val="4F81BD" w:themeColor="accent1"/>
        </w:rPr>
        <w:t>Mozilla</w:t>
      </w:r>
    </w:p>
    <w:p w:rsidR="00D321B1" w:rsidRPr="00D321B1" w:rsidRDefault="00D321B1" w:rsidP="00D321B1">
      <w:pPr>
        <w:pStyle w:val="Listenumros"/>
      </w:pPr>
      <w:r w:rsidRPr="00D321B1">
        <w:t>Que</w:t>
      </w:r>
      <w:r>
        <w:t>l formatage de page attend-il ?</w:t>
      </w:r>
      <w:r w:rsidR="00857162">
        <w:t xml:space="preserve"> </w:t>
      </w:r>
      <w:r w:rsidR="00857162" w:rsidRPr="00857162">
        <w:rPr>
          <w:color w:val="4F81BD" w:themeColor="accent1"/>
        </w:rPr>
        <w:t>html</w:t>
      </w:r>
    </w:p>
    <w:p w:rsidR="00D321B1" w:rsidRPr="00D321B1" w:rsidRDefault="00D321B1" w:rsidP="00D321B1">
      <w:pPr>
        <w:pStyle w:val="Listenumros"/>
      </w:pPr>
      <w:r w:rsidRPr="00D321B1">
        <w:t>Quel code de réponse le se</w:t>
      </w:r>
      <w:r>
        <w:t xml:space="preserve">rveur répond-il ? </w:t>
      </w:r>
      <w:r w:rsidR="00E2010A" w:rsidRPr="00E2010A">
        <w:rPr>
          <w:color w:val="4F81BD" w:themeColor="accent1"/>
        </w:rPr>
        <w:t xml:space="preserve">200 </w:t>
      </w:r>
      <w:r>
        <w:t xml:space="preserve">(voir </w:t>
      </w:r>
      <w:r w:rsidRPr="00D321B1">
        <w:rPr>
          <w:b/>
          <w:i/>
        </w:rPr>
        <w:t>Annexe</w:t>
      </w:r>
      <w:r>
        <w:t>)</w:t>
      </w:r>
    </w:p>
    <w:p w:rsidR="00D321B1" w:rsidRPr="00D321B1" w:rsidRDefault="00D321B1" w:rsidP="00D321B1">
      <w:pPr>
        <w:pStyle w:val="Listenumros"/>
      </w:pPr>
      <w:r w:rsidRPr="00D321B1">
        <w:t>Quel est le nom du se</w:t>
      </w:r>
      <w:r>
        <w:t>rvice Web installé du serveur ?</w:t>
      </w:r>
      <w:r w:rsidR="00E2010A">
        <w:t xml:space="preserve"> </w:t>
      </w:r>
      <w:r w:rsidR="00E2010A">
        <w:rPr>
          <w:color w:val="4F81BD" w:themeColor="accent1"/>
        </w:rPr>
        <w:t>Microsoft-IIS</w:t>
      </w:r>
    </w:p>
    <w:p w:rsidR="00D321B1" w:rsidRPr="00D321B1" w:rsidRDefault="00D321B1" w:rsidP="00D321B1">
      <w:pPr>
        <w:pStyle w:val="Listenumros"/>
      </w:pPr>
      <w:r w:rsidRPr="00D321B1">
        <w:t>Que</w:t>
      </w:r>
      <w:r>
        <w:t xml:space="preserve">lle taille </w:t>
      </w:r>
      <w:proofErr w:type="spellStart"/>
      <w:r>
        <w:t>a</w:t>
      </w:r>
      <w:proofErr w:type="spellEnd"/>
      <w:r>
        <w:t xml:space="preserve"> la page renvoyée ?</w:t>
      </w:r>
      <w:r w:rsidR="00E2010A">
        <w:t xml:space="preserve"> </w:t>
      </w:r>
      <w:r w:rsidR="00E2010A" w:rsidRPr="00E2010A">
        <w:rPr>
          <w:color w:val="4F81BD" w:themeColor="accent1"/>
        </w:rPr>
        <w:t>125</w:t>
      </w:r>
    </w:p>
    <w:p w:rsidR="00D321B1" w:rsidRPr="00C129A2" w:rsidRDefault="00D321B1" w:rsidP="00D321B1">
      <w:pPr>
        <w:pStyle w:val="Textebrut"/>
        <w:spacing w:before="240"/>
        <w:rPr>
          <w:rFonts w:ascii="Courier New" w:hAnsi="Courier New" w:cs="Courier New"/>
        </w:rPr>
      </w:pPr>
      <w:r>
        <w:rPr>
          <w:noProof/>
          <w:lang w:eastAsia="fr-FR"/>
        </w:rPr>
        <w:drawing>
          <wp:inline distT="0" distB="0" distL="0" distR="0" wp14:anchorId="57497C35" wp14:editId="392EEE3F">
            <wp:extent cx="5972810" cy="179641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48" w:rsidRPr="003130FB" w:rsidRDefault="00C47848" w:rsidP="00C47848">
      <w:pPr>
        <w:rPr>
          <w:rFonts w:eastAsia="Times"/>
          <w:color w:val="auto"/>
        </w:rPr>
      </w:pPr>
    </w:p>
    <w:sectPr w:rsidR="00C47848" w:rsidRPr="003130FB" w:rsidSect="00D54724">
      <w:headerReference w:type="default" r:id="rId8"/>
      <w:footerReference w:type="default" r:id="rId9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E22" w:rsidRDefault="00ED0E22" w:rsidP="00960224">
      <w:r>
        <w:separator/>
      </w:r>
    </w:p>
  </w:endnote>
  <w:endnote w:type="continuationSeparator" w:id="0">
    <w:p w:rsidR="00ED0E22" w:rsidRDefault="00ED0E22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F7" w:rsidRPr="00461F94" w:rsidRDefault="009124F7" w:rsidP="00B23965">
    <w:pPr>
      <w:pStyle w:val="PieddepageIUT"/>
    </w:pPr>
    <w:r>
      <w:t>S. Barreau</w:t>
    </w:r>
    <w:r>
      <w:tab/>
    </w:r>
    <w:r w:rsidR="003C2114">
      <w:t xml:space="preserve">Réseau </w:t>
    </w:r>
    <w:r w:rsidR="00D321B1">
      <w:t>S2</w:t>
    </w:r>
    <w:r w:rsidR="003C2114">
      <w:tab/>
    </w:r>
    <w:r>
      <w:tab/>
    </w:r>
    <w:r w:rsidR="003C2114">
      <w:fldChar w:fldCharType="begin"/>
    </w:r>
    <w:r w:rsidR="003C2114">
      <w:instrText xml:space="preserve"> SAVEDATE  \@ "dd/MM/yyyy HH:mm"  \* MERGEFORMAT </w:instrText>
    </w:r>
    <w:r w:rsidR="003C2114">
      <w:fldChar w:fldCharType="separate"/>
    </w:r>
    <w:r w:rsidR="00857162">
      <w:rPr>
        <w:noProof/>
      </w:rPr>
      <w:t>13/01/2020 21:44</w:t>
    </w:r>
    <w:r w:rsidR="003C2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E22" w:rsidRDefault="00ED0E22" w:rsidP="00960224">
      <w:r>
        <w:separator/>
      </w:r>
    </w:p>
  </w:footnote>
  <w:footnote w:type="continuationSeparator" w:id="0">
    <w:p w:rsidR="00ED0E22" w:rsidRDefault="00ED0E22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F7" w:rsidRDefault="009124F7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FA816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E4B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3441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84F5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FAB9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AAF1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7C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0C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EB02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29724E"/>
    <w:multiLevelType w:val="multilevel"/>
    <w:tmpl w:val="73DE9BA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190695"/>
    <w:multiLevelType w:val="hybridMultilevel"/>
    <w:tmpl w:val="615EE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57AE9"/>
    <w:multiLevelType w:val="hybridMultilevel"/>
    <w:tmpl w:val="10280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28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DAB"/>
    <w:rsid w:val="00026669"/>
    <w:rsid w:val="00042FE9"/>
    <w:rsid w:val="00082E84"/>
    <w:rsid w:val="00093E87"/>
    <w:rsid w:val="000B727D"/>
    <w:rsid w:val="000C5CB6"/>
    <w:rsid w:val="001309A9"/>
    <w:rsid w:val="00136482"/>
    <w:rsid w:val="001D14C6"/>
    <w:rsid w:val="00234BAB"/>
    <w:rsid w:val="00242531"/>
    <w:rsid w:val="00253E7F"/>
    <w:rsid w:val="0027001C"/>
    <w:rsid w:val="002837B9"/>
    <w:rsid w:val="002B528F"/>
    <w:rsid w:val="002C182A"/>
    <w:rsid w:val="002D69B8"/>
    <w:rsid w:val="002E543C"/>
    <w:rsid w:val="002F31BC"/>
    <w:rsid w:val="002F67B2"/>
    <w:rsid w:val="003130FB"/>
    <w:rsid w:val="003131D8"/>
    <w:rsid w:val="0032120D"/>
    <w:rsid w:val="003361B0"/>
    <w:rsid w:val="00342FCC"/>
    <w:rsid w:val="00373858"/>
    <w:rsid w:val="003A607D"/>
    <w:rsid w:val="003C2114"/>
    <w:rsid w:val="003E0125"/>
    <w:rsid w:val="003E245B"/>
    <w:rsid w:val="003E2E3F"/>
    <w:rsid w:val="003E3BEF"/>
    <w:rsid w:val="003F2D2F"/>
    <w:rsid w:val="00430268"/>
    <w:rsid w:val="00431D87"/>
    <w:rsid w:val="00461F94"/>
    <w:rsid w:val="0046443A"/>
    <w:rsid w:val="004A3DA8"/>
    <w:rsid w:val="004C4C20"/>
    <w:rsid w:val="004C542C"/>
    <w:rsid w:val="00525B36"/>
    <w:rsid w:val="0054032F"/>
    <w:rsid w:val="00544F95"/>
    <w:rsid w:val="00554110"/>
    <w:rsid w:val="00556DAB"/>
    <w:rsid w:val="00566582"/>
    <w:rsid w:val="00574A20"/>
    <w:rsid w:val="00587C89"/>
    <w:rsid w:val="005959AF"/>
    <w:rsid w:val="005B6BE9"/>
    <w:rsid w:val="005E2B5E"/>
    <w:rsid w:val="005F485A"/>
    <w:rsid w:val="006204B5"/>
    <w:rsid w:val="00620BA2"/>
    <w:rsid w:val="00634EAF"/>
    <w:rsid w:val="00634F7D"/>
    <w:rsid w:val="0064022A"/>
    <w:rsid w:val="00643CC2"/>
    <w:rsid w:val="00655CF5"/>
    <w:rsid w:val="006604E2"/>
    <w:rsid w:val="006626CD"/>
    <w:rsid w:val="00663E7C"/>
    <w:rsid w:val="006A25DB"/>
    <w:rsid w:val="006B0744"/>
    <w:rsid w:val="006B08C1"/>
    <w:rsid w:val="006E0D03"/>
    <w:rsid w:val="006E0EFB"/>
    <w:rsid w:val="0077086E"/>
    <w:rsid w:val="00783F1F"/>
    <w:rsid w:val="00786F88"/>
    <w:rsid w:val="007A6AD7"/>
    <w:rsid w:val="007F3FBE"/>
    <w:rsid w:val="0080345F"/>
    <w:rsid w:val="00814064"/>
    <w:rsid w:val="00816525"/>
    <w:rsid w:val="0082316B"/>
    <w:rsid w:val="008314D1"/>
    <w:rsid w:val="00847F53"/>
    <w:rsid w:val="00852C6D"/>
    <w:rsid w:val="00857162"/>
    <w:rsid w:val="008A2FE9"/>
    <w:rsid w:val="008B37FB"/>
    <w:rsid w:val="00900F0E"/>
    <w:rsid w:val="0090661D"/>
    <w:rsid w:val="009124F7"/>
    <w:rsid w:val="009127FF"/>
    <w:rsid w:val="00941B85"/>
    <w:rsid w:val="009473BE"/>
    <w:rsid w:val="0095137E"/>
    <w:rsid w:val="00956F73"/>
    <w:rsid w:val="00960224"/>
    <w:rsid w:val="009953B6"/>
    <w:rsid w:val="009A16F8"/>
    <w:rsid w:val="009D44E6"/>
    <w:rsid w:val="009E4C3C"/>
    <w:rsid w:val="00A303EA"/>
    <w:rsid w:val="00A46B45"/>
    <w:rsid w:val="00AB16F5"/>
    <w:rsid w:val="00AC7DD1"/>
    <w:rsid w:val="00AD44CC"/>
    <w:rsid w:val="00AE6315"/>
    <w:rsid w:val="00B23965"/>
    <w:rsid w:val="00B2647C"/>
    <w:rsid w:val="00B44170"/>
    <w:rsid w:val="00B760A6"/>
    <w:rsid w:val="00B95FE2"/>
    <w:rsid w:val="00BA479A"/>
    <w:rsid w:val="00BA5C1A"/>
    <w:rsid w:val="00BC5643"/>
    <w:rsid w:val="00C11B74"/>
    <w:rsid w:val="00C22416"/>
    <w:rsid w:val="00C4193B"/>
    <w:rsid w:val="00C47848"/>
    <w:rsid w:val="00C54DCD"/>
    <w:rsid w:val="00C565F4"/>
    <w:rsid w:val="00C82715"/>
    <w:rsid w:val="00C84B57"/>
    <w:rsid w:val="00CB2BA4"/>
    <w:rsid w:val="00CD69C4"/>
    <w:rsid w:val="00CD6A11"/>
    <w:rsid w:val="00CF5274"/>
    <w:rsid w:val="00D107AB"/>
    <w:rsid w:val="00D12242"/>
    <w:rsid w:val="00D12804"/>
    <w:rsid w:val="00D321B1"/>
    <w:rsid w:val="00D4190E"/>
    <w:rsid w:val="00D53023"/>
    <w:rsid w:val="00D54724"/>
    <w:rsid w:val="00D76EF3"/>
    <w:rsid w:val="00D8606C"/>
    <w:rsid w:val="00DA1DA6"/>
    <w:rsid w:val="00DB34D0"/>
    <w:rsid w:val="00DD4C2D"/>
    <w:rsid w:val="00DE5E18"/>
    <w:rsid w:val="00DF116A"/>
    <w:rsid w:val="00DF52D8"/>
    <w:rsid w:val="00DF646B"/>
    <w:rsid w:val="00E10752"/>
    <w:rsid w:val="00E2010A"/>
    <w:rsid w:val="00E937F1"/>
    <w:rsid w:val="00E939D9"/>
    <w:rsid w:val="00E96A6F"/>
    <w:rsid w:val="00ED0E22"/>
    <w:rsid w:val="00F36A4C"/>
    <w:rsid w:val="00F815DC"/>
    <w:rsid w:val="00F971F0"/>
    <w:rsid w:val="00FB32E8"/>
    <w:rsid w:val="00FD02AE"/>
    <w:rsid w:val="00FD02F3"/>
    <w:rsid w:val="00FD0EBC"/>
    <w:rsid w:val="00FE165C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3E025807"/>
  <w15:docId w15:val="{5EC35ECB-6723-40DC-A07B-1F4FBDB8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paragraph" w:styleId="Textebrut">
    <w:name w:val="Plain Text"/>
    <w:basedOn w:val="Normal"/>
    <w:link w:val="TextebrutCar"/>
    <w:uiPriority w:val="99"/>
    <w:unhideWhenUsed/>
    <w:rsid w:val="00D321B1"/>
    <w:pPr>
      <w:widowControl/>
      <w:autoSpaceDE/>
      <w:autoSpaceDN/>
      <w:adjustRightInd/>
      <w:jc w:val="left"/>
    </w:pPr>
    <w:rPr>
      <w:rFonts w:ascii="Consolas" w:eastAsiaTheme="minorHAnsi" w:hAnsi="Consolas" w:cs="Consolas"/>
      <w:color w:val="auto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D321B1"/>
    <w:rPr>
      <w:rFonts w:ascii="Consolas" w:eastAsiaTheme="minorHAnsi" w:hAnsi="Consolas" w:cs="Consolas"/>
      <w:sz w:val="21"/>
      <w:szCs w:val="21"/>
      <w:lang w:eastAsia="en-US"/>
    </w:rPr>
  </w:style>
  <w:style w:type="character" w:styleId="Textedelespacerserv">
    <w:name w:val="Placeholder Text"/>
    <w:basedOn w:val="Policepardfaut"/>
    <w:uiPriority w:val="99"/>
    <w:semiHidden/>
    <w:rsid w:val="003C2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D&#233;partement\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</Template>
  <TotalTime>667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IUTA-TLSE3</Company>
  <LinksUpToDate>false</LinksUpToDate>
  <CharactersWithSpaces>927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Barreau</dc:creator>
  <cp:lastModifiedBy>Julien Lay</cp:lastModifiedBy>
  <cp:revision>17</cp:revision>
  <cp:lastPrinted>2019-03-12T14:29:00Z</cp:lastPrinted>
  <dcterms:created xsi:type="dcterms:W3CDTF">2014-01-27T22:44:00Z</dcterms:created>
  <dcterms:modified xsi:type="dcterms:W3CDTF">2021-02-08T16:16:00Z</dcterms:modified>
</cp:coreProperties>
</file>